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66369" w:rsidRPr="00A57D45" w:rsidRDefault="00666369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666369" w:rsidRPr="00A57D45" w:rsidRDefault="00666369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proofErr w:type="spellStart"/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666369" w:rsidRPr="00A57D45" w:rsidRDefault="00666369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666369" w:rsidRPr="00A57D45" w:rsidRDefault="00666369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proofErr w:type="spellStart"/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  <w:proofErr w:type="spellEnd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3942" w:rsidRPr="00442269" w:rsidRDefault="004D5114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66369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666369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A57D45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A57D45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6D3942" w:rsidRPr="00442269" w:rsidRDefault="004D5114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66369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666369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A57D45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A57D45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3942" w:rsidRDefault="004D5114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66369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6D3942" w:rsidRDefault="004D5114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66369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4C9690C2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d1282e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25C179A4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08CE72A8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sdt>
      <w:sdtPr>
        <w:rPr>
          <w:lang w:eastAsia="ko-KR"/>
        </w:rPr>
        <w:id w:val="633372245"/>
        <w:placeholder>
          <w:docPart w:val="EBDF021CA0554A609E011A72C048AF6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 w:rsidR="006D3942" w:rsidRDefault="004536EC">
          <w:pPr>
            <w:pStyle w:val="a4"/>
            <w:rPr>
              <w:lang w:eastAsia="ko-KR"/>
            </w:rPr>
          </w:pPr>
          <w:r>
            <w:rPr>
              <w:lang w:eastAsia="ko-KR"/>
            </w:rPr>
            <w:t>win api project</w:t>
          </w:r>
        </w:p>
      </w:sdtContent>
    </w:sdt>
    <w:p w:rsidR="006D3942" w:rsidRDefault="004D5114">
      <w:pPr>
        <w:pStyle w:val="a5"/>
        <w:rPr>
          <w:lang w:eastAsia="ko-KR"/>
        </w:rPr>
      </w:pPr>
      <w:sdt>
        <w:sdtPr>
          <w:rPr>
            <w:lang w:eastAsia="ko-KR"/>
          </w:rPr>
          <w:id w:val="1161806749"/>
          <w:placeholder>
            <w:docPart w:val="4DC16AF79E5A4B7E8EC99F649A95E0EA"/>
          </w:placeholder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4536EC">
            <w:rPr>
              <w:lang w:eastAsia="ko-KR"/>
            </w:rPr>
            <w:t>satellite</w:t>
          </w:r>
        </w:sdtContent>
      </w:sdt>
      <w:r w:rsidR="001A63C7">
        <w:rPr>
          <w:lang w:eastAsia="ko-KR"/>
        </w:rPr>
        <w:t xml:space="preserve"> </w:t>
      </w:r>
    </w:p>
    <w:p w:rsidR="006D3942" w:rsidRDefault="00666369" w:rsidP="00666369">
      <w:pPr>
        <w:pStyle w:val="1"/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A57D45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 이름</w:t>
      </w:r>
      <w:r>
        <w:rPr>
          <w:rFonts w:ascii="맑은 고딕" w:eastAsia="맑은 고딕" w:hAnsi="맑은 고딕" w:cs="맑은 고딕"/>
          <w:lang w:eastAsia="ko-KR"/>
        </w:rPr>
        <w:t>: 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A57D45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장르: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A57D45" w:rsidRPr="00A57D45" w:rsidRDefault="00A57D45" w:rsidP="00A57D45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위성으로 위성을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막아내기</w:t>
      </w:r>
      <w:proofErr w:type="spellEnd"/>
    </w:p>
    <w:p w:rsidR="00A57D45" w:rsidRDefault="00666369" w:rsidP="006055A5">
      <w:pPr>
        <w:pStyle w:val="2"/>
        <w:rPr>
          <w:lang w:eastAsia="ko-KR"/>
        </w:rPr>
      </w:pPr>
      <w:r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종료됀다</w:t>
      </w:r>
      <w:proofErr w:type="spellEnd"/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2B" w:rsidRDefault="00785E2B" w:rsidP="00785E2B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충돌시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깍는다</w:t>
      </w:r>
      <w:proofErr w:type="spellEnd"/>
      <w:r>
        <w:rPr>
          <w:rFonts w:eastAsia="돋움" w:hint="eastAsia"/>
          <w:lang w:eastAsia="ko-KR"/>
        </w:rPr>
        <w:t xml:space="preserve">. </w:t>
      </w:r>
      <w:r>
        <w:rPr>
          <w:rFonts w:eastAsia="돋움"/>
          <w:lang w:eastAsia="ko-KR"/>
        </w:rPr>
        <w:t xml:space="preserve">HP </w:t>
      </w:r>
      <w:proofErr w:type="spellStart"/>
      <w:r>
        <w:rPr>
          <w:rFonts w:eastAsia="돋움" w:hint="eastAsia"/>
          <w:lang w:eastAsia="ko-KR"/>
        </w:rPr>
        <w:t>소진시</w:t>
      </w:r>
      <w:proofErr w:type="spellEnd"/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917E95">
      <w:pPr>
        <w:pStyle w:val="5"/>
        <w:ind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체력바</w:t>
      </w:r>
      <w:proofErr w:type="spellEnd"/>
    </w:p>
    <w:p w:rsidR="00785E2B" w:rsidRPr="00785E2B" w:rsidRDefault="00917E95" w:rsidP="00785E2B">
      <w:pPr>
        <w:ind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C24602" w:rsidRDefault="00C24602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  <w:r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최대</w:t>
      </w:r>
      <w:r w:rsidR="00917E95">
        <w:rPr>
          <w:rFonts w:eastAsia="돋움" w:hint="eastAsia"/>
          <w:lang w:eastAsia="ko-KR"/>
        </w:rPr>
        <w:t xml:space="preserve"> 4 </w:t>
      </w:r>
      <w:r w:rsidR="00917E95">
        <w:rPr>
          <w:rFonts w:eastAsia="돋움" w:hint="eastAsia"/>
          <w:lang w:eastAsia="ko-KR"/>
        </w:rPr>
        <w:t>레벨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궤도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까지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추가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가능</w:t>
      </w:r>
      <w:r>
        <w:rPr>
          <w:rFonts w:eastAsia="돋움" w:hint="eastAsia"/>
          <w:lang w:eastAsia="ko-KR"/>
        </w:rPr>
        <w:t>하다</w:t>
      </w:r>
      <w:proofErr w:type="gramStart"/>
      <w:r w:rsidR="006055A5">
        <w:rPr>
          <w:rFonts w:eastAsia="돋움" w:hint="eastAsia"/>
          <w:lang w:eastAsia="ko-KR"/>
        </w:rPr>
        <w:t>.</w:t>
      </w:r>
      <w:r w:rsidR="006055A5">
        <w:rPr>
          <w:rFonts w:eastAsia="돋움"/>
          <w:lang w:eastAsia="ko-KR"/>
        </w:rPr>
        <w:t>(</w:t>
      </w:r>
      <w:proofErr w:type="gramEnd"/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proofErr w:type="spellStart"/>
      <w:r w:rsidR="006055A5">
        <w:rPr>
          <w:rFonts w:eastAsia="돋움" w:hint="eastAsia"/>
          <w:lang w:eastAsia="ko-KR"/>
        </w:rPr>
        <w:t>추가시</w:t>
      </w:r>
      <w:proofErr w:type="spellEnd"/>
      <w:r w:rsidR="006055A5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>의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자원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6055A5" w:rsidRPr="006055A5" w:rsidRDefault="00917E95" w:rsidP="006055A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proofErr w:type="spellStart"/>
      <w:r w:rsidR="00345F3F">
        <w:rPr>
          <w:rFonts w:eastAsia="돋움" w:hint="eastAsia"/>
          <w:lang w:eastAsia="ko-KR"/>
        </w:rPr>
        <w:t>부딛힌</w:t>
      </w:r>
      <w:proofErr w:type="spellEnd"/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lastRenderedPageBreak/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>
        <w:rPr>
          <w:rFonts w:eastAsia="돋움"/>
          <w:lang w:eastAsia="ko-KR"/>
        </w:rPr>
        <w:t>1%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proofErr w:type="spellStart"/>
      <w:r w:rsidR="00480D2E">
        <w:rPr>
          <w:rFonts w:eastAsia="돋움" w:hint="eastAsia"/>
          <w:lang w:eastAsia="ko-KR"/>
        </w:rPr>
        <w:t>유도탄을</w:t>
      </w:r>
      <w:proofErr w:type="spellEnd"/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616A38" w:rsidRPr="009375AF" w:rsidRDefault="00616A38" w:rsidP="00616A38">
      <w:pPr>
        <w:pStyle w:val="a9"/>
        <w:ind w:left="800"/>
        <w:rPr>
          <w:rFonts w:eastAsia="돋움"/>
          <w:lang w:eastAsia="ko-KR"/>
        </w:rPr>
      </w:pPr>
    </w:p>
    <w:p w:rsidR="00616A38" w:rsidRPr="00616A38" w:rsidRDefault="00616A38" w:rsidP="00616A38">
      <w:pPr>
        <w:pStyle w:val="a9"/>
        <w:ind w:left="800"/>
        <w:rPr>
          <w:rFonts w:eastAsia="돋움"/>
          <w:lang w:eastAsia="ko-KR"/>
        </w:rPr>
      </w:pPr>
    </w:p>
    <w:p w:rsidR="00A57D45" w:rsidRDefault="00666369" w:rsidP="00A57D45">
      <w:pPr>
        <w:pStyle w:val="2"/>
        <w:rPr>
          <w:lang w:eastAsia="ko-KR"/>
        </w:rPr>
      </w:pPr>
      <w:r w:rsidRPr="00666369"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Default="00666369" w:rsidP="00A57D45">
      <w:pPr>
        <w:pStyle w:val="2"/>
        <w:rPr>
          <w:lang w:eastAsia="ko-KR"/>
        </w:rPr>
      </w:pPr>
      <w:r w:rsidRPr="00666369">
        <w:rPr>
          <w:rFonts w:ascii="맑은 고딕" w:eastAsia="맑은 고딕" w:hAnsi="맑은 고딕" w:cs="맑은 고딕" w:hint="eastAsia"/>
          <w:lang w:eastAsia="ko-KR"/>
        </w:rPr>
        <w:t>실행</w:t>
      </w:r>
      <w:r w:rsidRPr="00666369">
        <w:rPr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A57D45" w:rsidRDefault="00D845BB" w:rsidP="00A57D4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필요한</w:t>
      </w:r>
      <w:r w:rsidR="00666369" w:rsidRPr="00666369">
        <w:rPr>
          <w:lang w:eastAsia="ko-KR"/>
        </w:rPr>
        <w:t xml:space="preserve">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라이브러리</w:t>
      </w:r>
    </w:p>
    <w:p w:rsidR="00C462D5" w:rsidRDefault="00C462D5">
      <w:pPr>
        <w:spacing w:line="276" w:lineRule="auto"/>
        <w:rPr>
          <w:rFonts w:ascii="맑은 고딕" w:eastAsia="맑은 고딕" w:hAnsi="맑은 고딕" w:cs="맑은 고딕"/>
          <w:b/>
          <w:bCs/>
          <w:color w:val="3D3D3D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스크린샷</w:t>
      </w:r>
    </w:p>
    <w:p w:rsidR="00C462D5" w:rsidRPr="00C462D5" w:rsidRDefault="00C462D5" w:rsidP="00C462D5">
      <w:pPr>
        <w:rPr>
          <w:rFonts w:eastAsia="돋움" w:hint="eastAsia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Pr="00C462D5">
        <w:drawing>
          <wp:inline distT="0" distB="0" distL="0" distR="0" wp14:anchorId="7574F0F8" wp14:editId="771F2BBD">
            <wp:extent cx="3054370" cy="2286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075"/>
                    <a:stretch/>
                  </pic:blipFill>
                  <pic:spPr bwMode="auto">
                    <a:xfrm>
                      <a:off x="0" y="0"/>
                      <a:ext cx="3058372" cy="228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Pr="00C462D5">
        <w:drawing>
          <wp:inline distT="0" distB="0" distL="0" distR="0" wp14:anchorId="2649B5CE" wp14:editId="707335E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bookmarkStart w:id="0" w:name="_GoBack"/>
      <w:bookmarkEnd w:id="0"/>
      <w:proofErr w:type="spellStart"/>
      <w:r w:rsidR="00666369">
        <w:rPr>
          <w:rFonts w:ascii="맑은 고딕" w:eastAsia="맑은 고딕" w:hAnsi="맑은 고딕" w:cs="맑은 고딕" w:hint="eastAsia"/>
          <w:lang w:eastAsia="ko-KR"/>
        </w:rPr>
        <w:t>ㄹㄹㄹㄹㄹㄹㄹㄹㄹㄹㄹㄹㄹㄹㄹㄹㄹㄹㄹㄹㄹㄹㄹㄹㄹㄹㄹ</w:t>
      </w:r>
      <w:proofErr w:type="spellEnd"/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A57D45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흔들어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차일드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씬</w:t>
      </w:r>
    </w:p>
    <w:p w:rsidR="009A278B" w:rsidRDefault="009A278B" w:rsidP="00FF5EFA">
      <w:pPr>
        <w:rPr>
          <w:rFonts w:eastAsia="돋움"/>
          <w:lang w:eastAsia="ko-KR"/>
        </w:rPr>
      </w:pP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투명하게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FF5EFA" w:rsidP="00FF5EFA">
      <w:pPr>
        <w:rPr>
          <w:rFonts w:eastAsia="돋움"/>
          <w:lang w:eastAsia="ko-KR"/>
        </w:rPr>
      </w:pPr>
    </w:p>
    <w:p w:rsidR="00FF5EFA" w:rsidRPr="00FF5EFA" w:rsidRDefault="009A278B" w:rsidP="00FF5EFA">
      <w:pPr>
        <w:pStyle w:val="2"/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컬링을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이용한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충돌체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검사 제외</w:t>
      </w:r>
    </w:p>
    <w:p w:rsidR="009A278B" w:rsidRDefault="009A278B">
      <w:pPr>
        <w:spacing w:line="276" w:lineRule="auto"/>
        <w:rPr>
          <w:rFonts w:ascii="맑은 고딕" w:eastAsia="맑은 고딕" w:hAnsi="맑은 고딕" w:cs="맑은 고딕"/>
          <w:lang w:eastAsia="ko-KR"/>
        </w:rPr>
      </w:pPr>
    </w:p>
    <w:p w:rsidR="009A278B" w:rsidRDefault="009A278B" w:rsidP="009A278B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9A278B" w:rsidRDefault="009A278B">
      <w:pPr>
        <w:spacing w:line="276" w:lineRule="auto"/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101069" w:rsidRDefault="00666369">
      <w:pPr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ㄹㄹㄹㄹ</w:t>
      </w:r>
      <w:proofErr w:type="spellEnd"/>
    </w:p>
    <w:sectPr w:rsidR="00101069" w:rsidSect="00442269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5114" w:rsidRDefault="004D5114">
      <w:pPr>
        <w:spacing w:after="0" w:line="240" w:lineRule="auto"/>
      </w:pPr>
      <w:r>
        <w:separator/>
      </w:r>
    </w:p>
  </w:endnote>
  <w:endnote w:type="continuationSeparator" w:id="0">
    <w:p w:rsidR="004D5114" w:rsidRDefault="004D51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3942" w:rsidRDefault="00E96E89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3942" w:rsidRDefault="006D3942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6D3942" w:rsidRDefault="006D3942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3942" w:rsidRDefault="008C76B4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 w:rsidR="001A63C7"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C462D5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4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6D3942" w:rsidRDefault="008C76B4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 w:rsidR="001A63C7"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C462D5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4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62507C6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23D0B3E4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70E86EF4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d1282e [3215]" stroked="f">
              <w10:wrap anchorx="margin"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5114" w:rsidRDefault="004D5114">
      <w:pPr>
        <w:spacing w:after="0" w:line="240" w:lineRule="auto"/>
      </w:pPr>
      <w:r>
        <w:separator/>
      </w:r>
    </w:p>
  </w:footnote>
  <w:footnote w:type="continuationSeparator" w:id="0">
    <w:p w:rsidR="004D5114" w:rsidRDefault="004D51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 w:rsidP="00C24602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 w:rsidP="00C24602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removeDateAndTime/>
  <w:bordersDoNotSurroundHeader/>
  <w:bordersDoNotSurroundFooter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A63C7"/>
    <w:rsid w:val="0026321F"/>
    <w:rsid w:val="0027755D"/>
    <w:rsid w:val="00284138"/>
    <w:rsid w:val="00311A18"/>
    <w:rsid w:val="00345F3F"/>
    <w:rsid w:val="003F2E3C"/>
    <w:rsid w:val="00442269"/>
    <w:rsid w:val="004536EC"/>
    <w:rsid w:val="00480D2E"/>
    <w:rsid w:val="004D5114"/>
    <w:rsid w:val="00501C53"/>
    <w:rsid w:val="006055A5"/>
    <w:rsid w:val="00616A38"/>
    <w:rsid w:val="00666369"/>
    <w:rsid w:val="006D3942"/>
    <w:rsid w:val="006F601D"/>
    <w:rsid w:val="006F7A17"/>
    <w:rsid w:val="00721FC8"/>
    <w:rsid w:val="007534B7"/>
    <w:rsid w:val="00785E2B"/>
    <w:rsid w:val="007C761B"/>
    <w:rsid w:val="008C76B4"/>
    <w:rsid w:val="00917E95"/>
    <w:rsid w:val="009225F2"/>
    <w:rsid w:val="009375AF"/>
    <w:rsid w:val="009A278B"/>
    <w:rsid w:val="009B003B"/>
    <w:rsid w:val="009E54B5"/>
    <w:rsid w:val="00A12C7E"/>
    <w:rsid w:val="00A57D45"/>
    <w:rsid w:val="00B234B2"/>
    <w:rsid w:val="00B640D5"/>
    <w:rsid w:val="00C24602"/>
    <w:rsid w:val="00C462D5"/>
    <w:rsid w:val="00C5561C"/>
    <w:rsid w:val="00CE1E1A"/>
    <w:rsid w:val="00D845BB"/>
    <w:rsid w:val="00E40F16"/>
    <w:rsid w:val="00E96E89"/>
    <w:rsid w:val="00F5366C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0E0987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917E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17E95"/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5B5B5B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7A7A7A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3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BDF021CA0554A609E011A72C048AF6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48E5CA2-ABA4-4934-8872-F3D576E04B46}"/>
      </w:docPartPr>
      <w:docPartBody>
        <w:p w:rsidR="00581809" w:rsidRDefault="00B97DF0">
          <w:pPr>
            <w:pStyle w:val="EBDF021CA0554A609E011A72C048AF6C"/>
          </w:pPr>
          <w:r w:rsidRPr="00E96E89">
            <w:rPr>
              <w:rFonts w:eastAsia="굴림"/>
              <w:b/>
            </w:rPr>
            <w:t>[</w:t>
          </w:r>
          <w:r w:rsidRPr="00E96E89">
            <w:rPr>
              <w:rFonts w:eastAsia="굴림" w:hint="eastAsia"/>
              <w:b/>
            </w:rPr>
            <w:t>문서</w:t>
          </w:r>
          <w:r w:rsidRPr="00E96E89">
            <w:rPr>
              <w:rFonts w:eastAsia="굴림"/>
              <w:b/>
            </w:rPr>
            <w:t xml:space="preserve"> </w:t>
          </w:r>
          <w:r w:rsidRPr="00E96E89">
            <w:rPr>
              <w:rFonts w:eastAsia="굴림" w:hint="eastAsia"/>
              <w:b/>
            </w:rPr>
            <w:t>제목</w:t>
          </w:r>
          <w:r w:rsidRPr="00E96E89">
            <w:rPr>
              <w:rFonts w:eastAsia="굴림"/>
              <w:b/>
            </w:rPr>
            <w:t xml:space="preserve"> </w:t>
          </w:r>
          <w:r w:rsidRPr="00E96E89">
            <w:rPr>
              <w:rFonts w:eastAsia="굴림" w:hint="eastAsia"/>
              <w:b/>
            </w:rPr>
            <w:t>입력</w:t>
          </w:r>
          <w:r w:rsidRPr="00E96E89">
            <w:rPr>
              <w:rFonts w:eastAsia="굴림"/>
              <w:b/>
            </w:rPr>
            <w:t>]</w:t>
          </w:r>
        </w:p>
      </w:docPartBody>
    </w:docPart>
    <w:docPart>
      <w:docPartPr>
        <w:name w:val="4DC16AF79E5A4B7E8EC99F649A95E0E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0073E60-DEA0-49D2-B934-55B191C59639}"/>
      </w:docPartPr>
      <w:docPartBody>
        <w:p w:rsidR="00581809" w:rsidRDefault="00B97DF0">
          <w:pPr>
            <w:pStyle w:val="4DC16AF79E5A4B7E8EC99F649A95E0EA"/>
          </w:pPr>
          <w:r w:rsidRPr="00E96E89">
            <w:rPr>
              <w:rStyle w:val="a3"/>
              <w:rFonts w:eastAsia="굴림"/>
              <w:b/>
            </w:rPr>
            <w:t>[</w:t>
          </w:r>
          <w:r w:rsidRPr="00E96E89">
            <w:rPr>
              <w:rStyle w:val="a3"/>
              <w:rFonts w:eastAsia="굴림" w:hint="eastAsia"/>
              <w:b/>
            </w:rPr>
            <w:t>문서</w:t>
          </w:r>
          <w:r w:rsidRPr="00E96E89">
            <w:rPr>
              <w:rStyle w:val="a3"/>
              <w:rFonts w:eastAsia="굴림"/>
              <w:b/>
            </w:rPr>
            <w:t xml:space="preserve"> </w:t>
          </w:r>
          <w:r w:rsidRPr="00E96E89">
            <w:rPr>
              <w:rStyle w:val="a3"/>
              <w:rFonts w:eastAsia="굴림" w:hint="eastAsia"/>
              <w:b/>
            </w:rPr>
            <w:t>부제</w:t>
          </w:r>
          <w:r w:rsidRPr="00E96E89">
            <w:rPr>
              <w:rStyle w:val="a3"/>
              <w:rFonts w:eastAsia="굴림"/>
              <w:b/>
            </w:rPr>
            <w:t xml:space="preserve"> </w:t>
          </w:r>
          <w:r w:rsidRPr="00E96E89">
            <w:rPr>
              <w:rStyle w:val="a3"/>
              <w:rFonts w:eastAsia="굴림" w:hint="eastAsia"/>
              <w:b/>
            </w:rPr>
            <w:t>입력</w:t>
          </w:r>
          <w:r w:rsidRPr="00E96E89">
            <w:rPr>
              <w:rStyle w:val="a3"/>
              <w:rFonts w:eastAsia="굴림"/>
              <w:b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DF0"/>
    <w:rsid w:val="002724ED"/>
    <w:rsid w:val="00581809"/>
    <w:rsid w:val="008A08D6"/>
    <w:rsid w:val="00B97DF0"/>
    <w:rsid w:val="00D73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widowControl/>
      <w:wordWrap/>
      <w:autoSpaceDE/>
      <w:autoSpaceDN/>
      <w:spacing w:before="480" w:after="0" w:line="288" w:lineRule="auto"/>
      <w:jc w:val="left"/>
      <w:outlineLvl w:val="0"/>
    </w:pPr>
    <w:rPr>
      <w:rFonts w:asciiTheme="majorHAnsi" w:eastAsiaTheme="majorEastAsia" w:hAnsiTheme="majorHAnsi" w:cstheme="majorBidi"/>
      <w:bCs/>
      <w:caps/>
      <w:color w:val="4472C4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widowControl/>
      <w:wordWrap/>
      <w:autoSpaceDE/>
      <w:autoSpaceDN/>
      <w:spacing w:before="200" w:after="0" w:line="28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widowControl/>
      <w:wordWrap/>
      <w:autoSpaceDE/>
      <w:autoSpaceDN/>
      <w:spacing w:before="60" w:after="0" w:line="240" w:lineRule="auto"/>
      <w:jc w:val="left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BDF021CA0554A609E011A72C048AF6C">
    <w:name w:val="EBDF021CA0554A609E011A72C048AF6C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4DC16AF79E5A4B7E8EC99F649A95E0EA">
    <w:name w:val="4DC16AF79E5A4B7E8EC99F649A95E0EA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bCs/>
      <w:caps/>
      <w:color w:val="4472C4" w:themeColor="accent1"/>
      <w:kern w:val="0"/>
      <w:sz w:val="28"/>
      <w:szCs w:val="28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C3463EC0D3904CE7AE74FE0ECC3995F0">
    <w:name w:val="C3463EC0D3904CE7AE74FE0ECC3995F0"/>
    <w:pPr>
      <w:widowControl w:val="0"/>
      <w:wordWrap w:val="0"/>
      <w:autoSpaceDE w:val="0"/>
      <w:autoSpaceDN w:val="0"/>
    </w:pPr>
  </w:style>
  <w:style w:type="paragraph" w:customStyle="1" w:styleId="FC9E833346354AFA812B25A1D41A98EF">
    <w:name w:val="FC9E833346354AFA812B25A1D41A98E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523</TotalTime>
  <Pages>8</Pages>
  <Words>168</Words>
  <Characters>958</Characters>
  <Application>Microsoft Office Word</Application>
  <DocSecurity>0</DocSecurity>
  <Lines>7</Lines>
  <Paragraphs>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송주희</cp:lastModifiedBy>
  <cp:revision>2</cp:revision>
  <dcterms:created xsi:type="dcterms:W3CDTF">2017-06-19T09:07:00Z</dcterms:created>
  <dcterms:modified xsi:type="dcterms:W3CDTF">2017-06-20T06:13:00Z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