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66369" w:rsidRPr="00A57D45" w:rsidRDefault="00666369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666369" w:rsidRPr="00A57D45" w:rsidRDefault="00666369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666369" w:rsidRPr="00A57D45" w:rsidRDefault="00666369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666369" w:rsidRPr="00A57D45" w:rsidRDefault="00666369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3942" w:rsidRPr="00442269" w:rsidRDefault="00C5561C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666369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666369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A57D45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A57D45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6D3942" w:rsidRPr="00442269" w:rsidRDefault="00C5561C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666369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666369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A57D45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A57D45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3942" w:rsidRDefault="00C5561C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 w:rsidR="00666369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6D3942" w:rsidRDefault="00C5561C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 w:rsidR="00666369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4C9690C2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25C179A4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8CE72A8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sdt>
      <w:sdtPr>
        <w:rPr>
          <w:lang w:eastAsia="ko-KR"/>
        </w:rPr>
        <w:id w:val="633372245"/>
        <w:placeholder>
          <w:docPart w:val="EBDF021CA0554A609E011A72C048AF6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p w:rsidR="006D3942" w:rsidRDefault="004536EC">
          <w:pPr>
            <w:pStyle w:val="a4"/>
            <w:rPr>
              <w:lang w:eastAsia="ko-KR"/>
            </w:rPr>
          </w:pPr>
          <w:r>
            <w:rPr>
              <w:lang w:eastAsia="ko-KR"/>
            </w:rPr>
            <w:t>win api project</w:t>
          </w:r>
        </w:p>
      </w:sdtContent>
    </w:sdt>
    <w:p w:rsidR="006D3942" w:rsidRDefault="00C5561C">
      <w:pPr>
        <w:pStyle w:val="a5"/>
        <w:rPr>
          <w:lang w:eastAsia="ko-KR"/>
        </w:rPr>
      </w:pPr>
      <w:sdt>
        <w:sdtPr>
          <w:rPr>
            <w:lang w:eastAsia="ko-KR"/>
          </w:rPr>
          <w:id w:val="1161806749"/>
          <w:placeholder>
            <w:docPart w:val="4DC16AF79E5A4B7E8EC99F649A95E0EA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Content>
          <w:r w:rsidR="004536EC">
            <w:rPr>
              <w:lang w:eastAsia="ko-KR"/>
            </w:rPr>
            <w:t>satellite</w:t>
          </w:r>
        </w:sdtContent>
      </w:sdt>
      <w:r w:rsidR="001A63C7">
        <w:rPr>
          <w:lang w:eastAsia="ko-KR"/>
        </w:rPr>
        <w:t xml:space="preserve"> </w:t>
      </w:r>
    </w:p>
    <w:p w:rsidR="006D3942" w:rsidRDefault="00666369" w:rsidP="00666369">
      <w:pPr>
        <w:pStyle w:val="1"/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 이름</w:t>
      </w:r>
      <w:r>
        <w:rPr>
          <w:rFonts w:ascii="맑은 고딕" w:eastAsia="맑은 고딕" w:hAnsi="맑은 고딕" w:cs="맑은 고딕"/>
          <w:lang w:eastAsia="ko-KR"/>
        </w:rPr>
        <w:t>: 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  <w:bookmarkStart w:id="0" w:name="_GoBack"/>
      <w:bookmarkEnd w:id="0"/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장르: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A57D45" w:rsidRPr="00A57D45" w:rsidRDefault="00A57D45" w:rsidP="00A57D45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위성으로 위성을 막아내기</w:t>
      </w:r>
    </w:p>
    <w:p w:rsidR="00A57D45" w:rsidRDefault="00666369" w:rsidP="006055A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종료됀다</w:t>
      </w:r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785E2B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깍는다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917E95">
      <w:pPr>
        <w:pStyle w:val="5"/>
        <w:ind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>
        <w:rPr>
          <w:rFonts w:ascii="맑은 고딕" w:eastAsia="맑은 고딕" w:hAnsi="맑은 고딕" w:cs="맑은 고딕" w:hint="eastAsia"/>
          <w:lang w:eastAsia="ko-KR"/>
        </w:rPr>
        <w:t>체력바</w:t>
      </w:r>
    </w:p>
    <w:p w:rsidR="00785E2B" w:rsidRPr="00785E2B" w:rsidRDefault="00917E95" w:rsidP="00785E2B">
      <w:pPr>
        <w:ind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602" w:rsidRPr="00C24602" w:rsidRDefault="00C24602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24602" w:rsidRPr="00C24602" w:rsidRDefault="00C24602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추가시</w:t>
      </w:r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6055A5" w:rsidRPr="006055A5" w:rsidRDefault="00917E95" w:rsidP="006055A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부딛힌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lastRenderedPageBreak/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유도탄을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616A38" w:rsidRPr="009375AF" w:rsidRDefault="00616A38" w:rsidP="00616A38">
      <w:pPr>
        <w:pStyle w:val="a9"/>
        <w:ind w:left="800"/>
        <w:rPr>
          <w:rFonts w:eastAsia="돋움"/>
          <w:lang w:eastAsia="ko-KR"/>
        </w:rPr>
      </w:pPr>
    </w:p>
    <w:p w:rsidR="00616A38" w:rsidRPr="00616A38" w:rsidRDefault="00616A38" w:rsidP="00616A38">
      <w:pPr>
        <w:pStyle w:val="a9"/>
        <w:ind w:left="800"/>
        <w:rPr>
          <w:rFonts w:eastAsia="돋움"/>
          <w:lang w:eastAsia="ko-KR"/>
        </w:rPr>
      </w:pPr>
    </w:p>
    <w:p w:rsidR="00A57D45" w:rsidRDefault="00666369" w:rsidP="00A57D4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lastRenderedPageBreak/>
        <w:t>특징</w:t>
      </w:r>
    </w:p>
    <w:p w:rsidR="00A57D45" w:rsidRDefault="00666369" w:rsidP="00A57D45">
      <w:pPr>
        <w:pStyle w:val="2"/>
        <w:rPr>
          <w:lang w:eastAsia="ko-KR"/>
        </w:rPr>
      </w:pPr>
      <w:r w:rsidRPr="00666369">
        <w:rPr>
          <w:rFonts w:ascii="맑은 고딕" w:eastAsia="맑은 고딕" w:hAnsi="맑은 고딕" w:cs="맑은 고딕" w:hint="eastAsia"/>
          <w:lang w:eastAsia="ko-KR"/>
        </w:rPr>
        <w:t>실행</w:t>
      </w:r>
      <w:r w:rsidRPr="00666369">
        <w:rPr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A57D45" w:rsidRDefault="00D845BB" w:rsidP="00A57D4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필요한</w:t>
      </w:r>
      <w:r w:rsidR="00666369" w:rsidRPr="00666369">
        <w:rPr>
          <w:lang w:eastAsia="ko-KR"/>
        </w:rPr>
        <w:t xml:space="preserve">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라이브러리</w:t>
      </w:r>
    </w:p>
    <w:p w:rsidR="00A57D45" w:rsidRDefault="00A57D45" w:rsidP="00A57D4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9225F2" w:rsidRPr="009225F2" w:rsidRDefault="009225F2" w:rsidP="009225F2">
      <w:pPr>
        <w:rPr>
          <w:rFonts w:eastAsia="돋움" w:hint="eastAsia"/>
          <w:lang w:eastAsia="ko-KR"/>
        </w:rPr>
      </w:pPr>
      <w:r>
        <w:rPr>
          <w:noProof/>
        </w:rPr>
        <w:lastRenderedPageBreak/>
        <w:drawing>
          <wp:inline distT="0" distB="0" distL="0" distR="0" wp14:anchorId="4E713AD5" wp14:editId="521E5EB3">
            <wp:extent cx="6189345" cy="4879975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5F2">
        <w:rPr>
          <w:noProof/>
          <w:lang w:eastAsia="ko-KR"/>
        </w:rPr>
        <w:t xml:space="preserve"> </w:t>
      </w:r>
      <w:r>
        <w:rPr>
          <w:noProof/>
        </w:rPr>
        <w:lastRenderedPageBreak/>
        <w:drawing>
          <wp:inline distT="0" distB="0" distL="0" distR="0" wp14:anchorId="3426194F" wp14:editId="36ED97EC">
            <wp:extent cx="6189345" cy="4879975"/>
            <wp:effectExtent l="0" t="0" r="190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5F2">
        <w:rPr>
          <w:noProof/>
          <w:lang w:eastAsia="ko-KR"/>
        </w:rPr>
        <w:t xml:space="preserve"> </w:t>
      </w:r>
      <w:r>
        <w:rPr>
          <w:noProof/>
        </w:rPr>
        <w:lastRenderedPageBreak/>
        <w:drawing>
          <wp:inline distT="0" distB="0" distL="0" distR="0" wp14:anchorId="441CFBD4" wp14:editId="37CCE429">
            <wp:extent cx="6189345" cy="4879975"/>
            <wp:effectExtent l="0" t="0" r="190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F2" w:rsidRDefault="00666369">
      <w:pPr>
        <w:rPr>
          <w:rFonts w:ascii="맑은 고딕" w:eastAsia="맑은 고딕" w:hAnsi="맑은 고딕" w:cs="맑은 고딕"/>
          <w:lang w:eastAsia="ko-KR"/>
        </w:rPr>
      </w:pPr>
      <w:r w:rsidRPr="00666369">
        <w:rPr>
          <w:rFonts w:ascii="맑은 고딕" w:eastAsia="맑은 고딕" w:hAnsi="맑은 고딕" w:cs="맑은 고딕"/>
          <w:lang w:eastAsia="ko-KR"/>
        </w:rPr>
        <w:lastRenderedPageBreak/>
        <w:t xml:space="preserve"> </w:t>
      </w:r>
      <w:r w:rsidR="009225F2">
        <w:rPr>
          <w:noProof/>
        </w:rPr>
        <w:drawing>
          <wp:inline distT="0" distB="0" distL="0" distR="0" wp14:anchorId="2B350571" wp14:editId="1C4A65E2">
            <wp:extent cx="6189345" cy="4879975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5F2" w:rsidRPr="00666369"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명시</w:t>
      </w:r>
      <w:r w:rsidRPr="00666369">
        <w:rPr>
          <w:rFonts w:ascii="맑은 고딕" w:eastAsia="맑은 고딕" w:hAnsi="맑은 고딕" w:cs="맑은 고딕"/>
          <w:lang w:eastAsia="ko-KR"/>
        </w:rPr>
        <w:t xml:space="preserve">, </w:t>
      </w:r>
      <w:r w:rsidR="00917E95">
        <w:rPr>
          <w:rFonts w:ascii="맑은 고딕" w:eastAsia="맑은 고딕" w:hAnsi="맑은 고딕" w:cs="맑은 고딕" w:hint="eastAsia"/>
          <w:lang w:eastAsia="ko-KR"/>
        </w:rPr>
        <w:t>구현</w:t>
      </w:r>
      <w:r w:rsidRPr="00666369">
        <w:rPr>
          <w:rFonts w:ascii="맑은 고딕" w:eastAsia="맑은 고딕" w:hAnsi="맑은 고딕" w:cs="맑은 고딕"/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기술</w:t>
      </w:r>
      <w:r w:rsidRPr="00666369">
        <w:rPr>
          <w:rFonts w:ascii="맑은 고딕" w:eastAsia="맑은 고딕" w:hAnsi="맑은 고딕" w:cs="맑은 고딕"/>
          <w:lang w:eastAsia="ko-KR"/>
        </w:rPr>
        <w:t xml:space="preserve">, </w:t>
      </w:r>
      <w:r w:rsidRPr="00666369">
        <w:rPr>
          <w:rFonts w:ascii="맑은 고딕" w:eastAsia="맑은 고딕" w:hAnsi="맑은 고딕" w:cs="맑은 고딕" w:hint="eastAsia"/>
          <w:lang w:eastAsia="ko-KR"/>
        </w:rPr>
        <w:t>스크린</w:t>
      </w:r>
      <w:r w:rsidRPr="00666369">
        <w:rPr>
          <w:rFonts w:ascii="맑은 고딕" w:eastAsia="맑은 고딕" w:hAnsi="맑은 고딕" w:cs="맑은 고딕"/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샷</w:t>
      </w:r>
      <w:r w:rsidRPr="00666369">
        <w:rPr>
          <w:rFonts w:ascii="맑은 고딕" w:eastAsia="맑은 고딕" w:hAnsi="맑은 고딕" w:cs="맑은 고딕"/>
          <w:lang w:eastAsia="ko-KR"/>
        </w:rPr>
        <w:t xml:space="preserve">, </w:t>
      </w:r>
      <w:r w:rsidRPr="00666369">
        <w:rPr>
          <w:rFonts w:ascii="맑은 고딕" w:eastAsia="맑은 고딕" w:hAnsi="맑은 고딕" w:cs="맑은 고딕" w:hint="eastAsia"/>
          <w:lang w:eastAsia="ko-KR"/>
        </w:rPr>
        <w:t>팀원</w:t>
      </w:r>
      <w:r w:rsidRPr="00666369">
        <w:rPr>
          <w:rFonts w:ascii="맑은 고딕" w:eastAsia="맑은 고딕" w:hAnsi="맑은 고딕" w:cs="맑은 고딕"/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역핛</w:t>
      </w:r>
      <w:r w:rsidRPr="00666369">
        <w:rPr>
          <w:rFonts w:ascii="맑은 고딕" w:eastAsia="맑은 고딕" w:hAnsi="맑은 고딕" w:cs="맑은 고딕"/>
          <w:lang w:eastAsia="ko-KR"/>
        </w:rPr>
        <w:t xml:space="preserve">, </w:t>
      </w:r>
      <w:r w:rsidRPr="00666369">
        <w:rPr>
          <w:rFonts w:ascii="맑은 고딕" w:eastAsia="맑은 고딕" w:hAnsi="맑은 고딕" w:cs="맑은 고딕" w:hint="eastAsia"/>
          <w:lang w:eastAsia="ko-KR"/>
        </w:rPr>
        <w:t>제작</w:t>
      </w:r>
      <w:r w:rsidRPr="00666369">
        <w:rPr>
          <w:rFonts w:ascii="맑은 고딕" w:eastAsia="맑은 고딕" w:hAnsi="맑은 고딕" w:cs="맑은 고딕"/>
          <w:lang w:eastAsia="ko-KR"/>
        </w:rPr>
        <w:t xml:space="preserve"> </w:t>
      </w:r>
      <w:r w:rsidRPr="00666369">
        <w:rPr>
          <w:rFonts w:ascii="맑은 고딕" w:eastAsia="맑은 고딕" w:hAnsi="맑은 고딕" w:cs="맑은 고딕" w:hint="eastAsia"/>
          <w:lang w:eastAsia="ko-KR"/>
        </w:rPr>
        <w:t>후기</w:t>
      </w:r>
      <w:r w:rsidRPr="00666369">
        <w:rPr>
          <w:rFonts w:ascii="맑은 고딕" w:eastAsia="맑은 고딕" w:hAnsi="맑은 고딕" w:cs="맑은 고딕"/>
          <w:lang w:eastAsia="ko-KR"/>
        </w:rPr>
        <w:t xml:space="preserve"> </w:t>
      </w:r>
    </w:p>
    <w:p w:rsidR="00666369" w:rsidRDefault="009225F2">
      <w:pPr>
        <w:rPr>
          <w:rFonts w:ascii="맑은 고딕" w:eastAsia="맑은 고딕" w:hAnsi="맑은 고딕" w:cs="맑은 고딕"/>
          <w:lang w:eastAsia="ko-KR"/>
        </w:rPr>
      </w:pPr>
      <w:r>
        <w:rPr>
          <w:noProof/>
        </w:rPr>
        <w:lastRenderedPageBreak/>
        <w:drawing>
          <wp:inline distT="0" distB="0" distL="0" distR="0" wp14:anchorId="7574F0F8" wp14:editId="771F2BBD">
            <wp:extent cx="6189345" cy="4879975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noProof/>
        </w:rPr>
        <w:lastRenderedPageBreak/>
        <w:drawing>
          <wp:inline distT="0" distB="0" distL="0" distR="0" wp14:anchorId="2649B5CE" wp14:editId="707335EE">
            <wp:extent cx="6189345" cy="4879975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="00666369">
        <w:rPr>
          <w:rFonts w:ascii="맑은 고딕" w:eastAsia="맑은 고딕" w:hAnsi="맑은 고딕" w:cs="맑은 고딕" w:hint="eastAsia"/>
          <w:lang w:eastAsia="ko-KR"/>
        </w:rPr>
        <w:t>ㄹㄹㄹㄹㄹㄹㄹㄹㄹㄹㄹㄹㄹㄹㄹㄹㄹㄹㄹㄹㄹㄹㄹㄹㄹㄹㄹ</w:t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A57D45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흔들어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차일드 씬</w:t>
      </w:r>
    </w:p>
    <w:p w:rsidR="009A278B" w:rsidRDefault="009A278B" w:rsidP="00FF5EFA">
      <w:pPr>
        <w:rPr>
          <w:rFonts w:eastAsia="돋움"/>
          <w:lang w:eastAsia="ko-KR"/>
        </w:rPr>
      </w:pP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투명하게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</w:p>
    <w:p w:rsidR="00FF5EFA" w:rsidRPr="00FF5EFA" w:rsidRDefault="009A278B" w:rsidP="00FF5EFA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컬링을 이용한 충돌체 검사 제외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9A278B" w:rsidRDefault="009A278B" w:rsidP="009A278B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101069" w:rsidRDefault="00666369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ㄹㄹㄹㄹ</w:t>
      </w:r>
    </w:p>
    <w:sectPr w:rsidR="00101069" w:rsidSect="0044226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366C" w:rsidRDefault="00F5366C">
      <w:pPr>
        <w:spacing w:after="0" w:line="240" w:lineRule="auto"/>
      </w:pPr>
      <w:r>
        <w:separator/>
      </w:r>
    </w:p>
  </w:endnote>
  <w:endnote w:type="continuationSeparator" w:id="0">
    <w:p w:rsidR="00F5366C" w:rsidRDefault="00F53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3942" w:rsidRDefault="00E96E89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6D3942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6D3942" w:rsidRDefault="006D3942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3942" w:rsidRDefault="008C76B4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 w:rsidR="001A63C7"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4536EC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6D3942" w:rsidRDefault="008C76B4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 w:rsidR="001A63C7"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4536EC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1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62507C6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23D0B3E4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70E86EF4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366C" w:rsidRDefault="00F5366C">
      <w:pPr>
        <w:spacing w:after="0" w:line="240" w:lineRule="auto"/>
      </w:pPr>
      <w:r>
        <w:separator/>
      </w:r>
    </w:p>
  </w:footnote>
  <w:footnote w:type="continuationSeparator" w:id="0">
    <w:p w:rsidR="00F5366C" w:rsidRDefault="00F536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 w:rsidP="00C24602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 w:rsidP="00C24602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4602" w:rsidRDefault="00C24602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A63C7"/>
    <w:rsid w:val="0026321F"/>
    <w:rsid w:val="0027755D"/>
    <w:rsid w:val="00284138"/>
    <w:rsid w:val="00311A18"/>
    <w:rsid w:val="00345F3F"/>
    <w:rsid w:val="003F2E3C"/>
    <w:rsid w:val="00442269"/>
    <w:rsid w:val="004536EC"/>
    <w:rsid w:val="00480D2E"/>
    <w:rsid w:val="00501C53"/>
    <w:rsid w:val="006055A5"/>
    <w:rsid w:val="00616A38"/>
    <w:rsid w:val="00666369"/>
    <w:rsid w:val="006D3942"/>
    <w:rsid w:val="006F601D"/>
    <w:rsid w:val="006F7A17"/>
    <w:rsid w:val="00721FC8"/>
    <w:rsid w:val="007534B7"/>
    <w:rsid w:val="00785E2B"/>
    <w:rsid w:val="007C761B"/>
    <w:rsid w:val="008C76B4"/>
    <w:rsid w:val="00917E95"/>
    <w:rsid w:val="009225F2"/>
    <w:rsid w:val="009375AF"/>
    <w:rsid w:val="009A278B"/>
    <w:rsid w:val="009B003B"/>
    <w:rsid w:val="009E54B5"/>
    <w:rsid w:val="00A12C7E"/>
    <w:rsid w:val="00A57D45"/>
    <w:rsid w:val="00B234B2"/>
    <w:rsid w:val="00B640D5"/>
    <w:rsid w:val="00C24602"/>
    <w:rsid w:val="00C5561C"/>
    <w:rsid w:val="00CE1E1A"/>
    <w:rsid w:val="00D845BB"/>
    <w:rsid w:val="00E40F16"/>
    <w:rsid w:val="00E96E89"/>
    <w:rsid w:val="00F5366C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917E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17E95"/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BDF021CA0554A609E011A72C048AF6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48E5CA2-ABA4-4934-8872-F3D576E04B46}"/>
      </w:docPartPr>
      <w:docPartBody>
        <w:p w:rsidR="00581809" w:rsidRDefault="00B97DF0">
          <w:pPr>
            <w:pStyle w:val="EBDF021CA0554A609E011A72C048AF6C"/>
          </w:pPr>
          <w:r w:rsidRPr="00E96E89">
            <w:rPr>
              <w:rFonts w:eastAsia="굴림"/>
              <w:b/>
            </w:rPr>
            <w:t>[</w:t>
          </w:r>
          <w:r w:rsidRPr="00E96E89">
            <w:rPr>
              <w:rFonts w:eastAsia="굴림" w:hint="eastAsia"/>
              <w:b/>
            </w:rPr>
            <w:t>문서</w:t>
          </w:r>
          <w:r w:rsidRPr="00E96E89">
            <w:rPr>
              <w:rFonts w:eastAsia="굴림"/>
              <w:b/>
            </w:rPr>
            <w:t xml:space="preserve"> </w:t>
          </w:r>
          <w:r w:rsidRPr="00E96E89">
            <w:rPr>
              <w:rFonts w:eastAsia="굴림" w:hint="eastAsia"/>
              <w:b/>
            </w:rPr>
            <w:t>제목</w:t>
          </w:r>
          <w:r w:rsidRPr="00E96E89">
            <w:rPr>
              <w:rFonts w:eastAsia="굴림"/>
              <w:b/>
            </w:rPr>
            <w:t xml:space="preserve"> </w:t>
          </w:r>
          <w:r w:rsidRPr="00E96E89">
            <w:rPr>
              <w:rFonts w:eastAsia="굴림" w:hint="eastAsia"/>
              <w:b/>
            </w:rPr>
            <w:t>입력</w:t>
          </w:r>
          <w:r w:rsidRPr="00E96E89">
            <w:rPr>
              <w:rFonts w:eastAsia="굴림"/>
              <w:b/>
            </w:rPr>
            <w:t>]</w:t>
          </w:r>
        </w:p>
      </w:docPartBody>
    </w:docPart>
    <w:docPart>
      <w:docPartPr>
        <w:name w:val="4DC16AF79E5A4B7E8EC99F649A95E0E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0073E60-DEA0-49D2-B934-55B191C59639}"/>
      </w:docPartPr>
      <w:docPartBody>
        <w:p w:rsidR="00581809" w:rsidRDefault="00B97DF0">
          <w:pPr>
            <w:pStyle w:val="4DC16AF79E5A4B7E8EC99F649A95E0EA"/>
          </w:pPr>
          <w:r w:rsidRPr="00E96E89">
            <w:rPr>
              <w:rStyle w:val="a3"/>
              <w:rFonts w:eastAsia="굴림"/>
              <w:b/>
            </w:rPr>
            <w:t>[</w:t>
          </w:r>
          <w:r w:rsidRPr="00E96E89">
            <w:rPr>
              <w:rStyle w:val="a3"/>
              <w:rFonts w:eastAsia="굴림" w:hint="eastAsia"/>
              <w:b/>
            </w:rPr>
            <w:t>문서</w:t>
          </w:r>
          <w:r w:rsidRPr="00E96E89">
            <w:rPr>
              <w:rStyle w:val="a3"/>
              <w:rFonts w:eastAsia="굴림"/>
              <w:b/>
            </w:rPr>
            <w:t xml:space="preserve"> </w:t>
          </w:r>
          <w:r w:rsidRPr="00E96E89">
            <w:rPr>
              <w:rStyle w:val="a3"/>
              <w:rFonts w:eastAsia="굴림" w:hint="eastAsia"/>
              <w:b/>
            </w:rPr>
            <w:t>부제</w:t>
          </w:r>
          <w:r w:rsidRPr="00E96E89">
            <w:rPr>
              <w:rStyle w:val="a3"/>
              <w:rFonts w:eastAsia="굴림"/>
              <w:b/>
            </w:rPr>
            <w:t xml:space="preserve"> </w:t>
          </w:r>
          <w:r w:rsidRPr="00E96E89">
            <w:rPr>
              <w:rStyle w:val="a3"/>
              <w:rFonts w:eastAsia="굴림" w:hint="eastAsia"/>
              <w:b/>
            </w:rPr>
            <w:t>입력</w:t>
          </w:r>
          <w:r w:rsidRPr="00E96E89">
            <w:rPr>
              <w:rStyle w:val="a3"/>
              <w:rFonts w:eastAsia="굴림"/>
              <w:b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DF0"/>
    <w:rsid w:val="002724ED"/>
    <w:rsid w:val="00581809"/>
    <w:rsid w:val="008A08D6"/>
    <w:rsid w:val="00B9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idowControl/>
      <w:wordWrap/>
      <w:autoSpaceDE/>
      <w:autoSpaceDN/>
      <w:spacing w:before="480" w:after="0" w:line="288" w:lineRule="auto"/>
      <w:jc w:val="left"/>
      <w:outlineLvl w:val="0"/>
    </w:pPr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widowControl/>
      <w:wordWrap/>
      <w:autoSpaceDE/>
      <w:autoSpaceDN/>
      <w:spacing w:before="200" w:after="0" w:line="28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widowControl/>
      <w:wordWrap/>
      <w:autoSpaceDE/>
      <w:autoSpaceDN/>
      <w:spacing w:before="60" w:after="0" w:line="240" w:lineRule="auto"/>
      <w:jc w:val="left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BDF021CA0554A609E011A72C048AF6C">
    <w:name w:val="EBDF021CA0554A609E011A72C048AF6C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4DC16AF79E5A4B7E8EC99F649A95E0EA">
    <w:name w:val="4DC16AF79E5A4B7E8EC99F649A95E0EA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C3463EC0D3904CE7AE74FE0ECC3995F0">
    <w:name w:val="C3463EC0D3904CE7AE74FE0ECC3995F0"/>
    <w:pPr>
      <w:widowControl w:val="0"/>
      <w:wordWrap w:val="0"/>
      <w:autoSpaceDE w:val="0"/>
      <w:autoSpaceDN w:val="0"/>
    </w:pPr>
  </w:style>
  <w:style w:type="paragraph" w:customStyle="1" w:styleId="FC9E833346354AFA812B25A1D41A98EF">
    <w:name w:val="FC9E833346354AFA812B25A1D41A98E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514</TotalTime>
  <Pages>14</Pages>
  <Words>172</Words>
  <Characters>986</Characters>
  <Application>Microsoft Office Word</Application>
  <DocSecurity>0</DocSecurity>
  <Lines>8</Lines>
  <Paragraphs>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1</cp:revision>
  <dcterms:created xsi:type="dcterms:W3CDTF">2017-06-19T09:07:00Z</dcterms:created>
  <dcterms:modified xsi:type="dcterms:W3CDTF">2017-06-20T05:38:00Z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