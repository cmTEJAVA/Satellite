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D3942" w:rsidRDefault="00CE1E1A">
          <w:pPr>
            <w:rPr>
              <w:kern w:val="28"/>
            </w:rPr>
          </w:pPr>
          <w:r>
            <w:rPr>
              <w:noProof/>
              <w:kern w:val="28"/>
            </w:rPr>
            <w:drawing>
              <wp:anchor distT="0" distB="0" distL="114300" distR="114300" simplePos="0" relativeHeight="251667455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-209550</wp:posOffset>
                </wp:positionV>
                <wp:extent cx="6489700" cy="4867275"/>
                <wp:effectExtent l="0" t="0" r="6350" b="9525"/>
                <wp:wrapNone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tro.bmp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486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D3942" w:rsidRDefault="00666369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  <w:lang w:eastAsia="ko-KR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31104" behindDoc="0" locked="0" layoutInCell="1" allowOverlap="1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8385810</wp:posOffset>
                    </wp:positionV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6369" w:rsidRPr="00A57D45" w:rsidRDefault="00666369" w:rsidP="00A57D45">
                                <w:pPr>
                                  <w:pStyle w:val="a8"/>
                                  <w:jc w:val="right"/>
                                  <w:rPr>
                                    <w:rStyle w:val="a6"/>
                                  </w:rPr>
                                </w:pPr>
                                <w:r w:rsidRPr="00A57D45">
                                  <w:rPr>
                                    <w:rStyle w:val="a6"/>
                                  </w:rPr>
                                  <w:t xml:space="preserve">2016180025 </w:t>
                                </w:r>
                                <w:r w:rsidRPr="00A57D45">
                                  <w:rPr>
                                    <w:rStyle w:val="a6"/>
                                    <w:rFonts w:ascii="맑은 고딕" w:eastAsia="맑은 고딕" w:hAnsi="맑은 고딕" w:cs="맑은 고딕" w:hint="eastAsia"/>
                                  </w:rPr>
                                  <w:t>송주희</w:t>
                                </w:r>
                              </w:p>
                              <w:p w:rsidR="00666369" w:rsidRPr="00A57D45" w:rsidRDefault="00666369" w:rsidP="00A57D45">
                                <w:pPr>
                                  <w:pStyle w:val="a8"/>
                                  <w:jc w:val="right"/>
                                  <w:rPr>
                                    <w:rStyle w:val="a6"/>
                                    <w:rFonts w:hint="eastAsia"/>
                                  </w:rPr>
                                </w:pPr>
                                <w:r w:rsidRPr="00A57D45">
                                  <w:rPr>
                                    <w:rStyle w:val="a6"/>
                                    <w:rFonts w:hint="eastAsia"/>
                                  </w:rPr>
                                  <w:t>2</w:t>
                                </w:r>
                                <w:r w:rsidRPr="00A57D45">
                                  <w:rPr>
                                    <w:rStyle w:val="a6"/>
                                  </w:rPr>
                                  <w:t xml:space="preserve">016180000 </w:t>
                                </w:r>
                                <w:proofErr w:type="spellStart"/>
                                <w:r w:rsidRPr="00A57D45">
                                  <w:rPr>
                                    <w:rStyle w:val="a6"/>
                                    <w:rFonts w:ascii="맑은 고딕" w:eastAsia="맑은 고딕" w:hAnsi="맑은 고딕" w:cs="맑은 고딕" w:hint="eastAsia"/>
                                  </w:rPr>
                                  <w:t>이세영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margin-left:14.25pt;margin-top:660.3pt;width:457.85pt;height:63.35pt;z-index:2516311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" filled="f" stroked="f">
                    <v:textbox>
                      <w:txbxContent>
                        <w:p w:rsidR="00666369" w:rsidRPr="00A57D45" w:rsidRDefault="00666369" w:rsidP="00A57D45">
                          <w:pPr>
                            <w:pStyle w:val="a8"/>
                            <w:jc w:val="right"/>
                            <w:rPr>
                              <w:rStyle w:val="a6"/>
                            </w:rPr>
                          </w:pPr>
                          <w:r w:rsidRPr="00A57D45">
                            <w:rPr>
                              <w:rStyle w:val="a6"/>
                            </w:rPr>
                            <w:t xml:space="preserve">2016180025 </w:t>
                          </w:r>
                          <w:r w:rsidRPr="00A57D45">
                            <w:rPr>
                              <w:rStyle w:val="a6"/>
                              <w:rFonts w:ascii="맑은 고딕" w:eastAsia="맑은 고딕" w:hAnsi="맑은 고딕" w:cs="맑은 고딕" w:hint="eastAsia"/>
                            </w:rPr>
                            <w:t>송주희</w:t>
                          </w:r>
                        </w:p>
                        <w:p w:rsidR="00666369" w:rsidRPr="00A57D45" w:rsidRDefault="00666369" w:rsidP="00A57D45">
                          <w:pPr>
                            <w:pStyle w:val="a8"/>
                            <w:jc w:val="right"/>
                            <w:rPr>
                              <w:rStyle w:val="a6"/>
                              <w:rFonts w:hint="eastAsia"/>
                            </w:rPr>
                          </w:pPr>
                          <w:r w:rsidRPr="00A57D45">
                            <w:rPr>
                              <w:rStyle w:val="a6"/>
                              <w:rFonts w:hint="eastAsia"/>
                            </w:rPr>
                            <w:t>2</w:t>
                          </w:r>
                          <w:r w:rsidRPr="00A57D45">
                            <w:rPr>
                              <w:rStyle w:val="a6"/>
                            </w:rPr>
                            <w:t xml:space="preserve">016180000 </w:t>
                          </w:r>
                          <w:proofErr w:type="spellStart"/>
                          <w:r w:rsidRPr="00A57D45">
                            <w:rPr>
                              <w:rStyle w:val="a6"/>
                              <w:rFonts w:ascii="맑은 고딕" w:eastAsia="맑은 고딕" w:hAnsi="맑은 고딕" w:cs="맑은 고딕" w:hint="eastAsia"/>
                            </w:rPr>
                            <w:t>이세영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4676775</wp:posOffset>
                    </wp:positionV>
                    <wp:extent cx="5814695" cy="886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3942" w:rsidRPr="00442269" w:rsidRDefault="007C761B">
                                <w:pPr>
                                  <w:pStyle w:val="a4"/>
                                  <w:rPr>
                                    <w:rFonts w:eastAsia="굴림" w:hint="eastAsia"/>
                                    <w:sz w:val="56"/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rFonts w:eastAsia="굴림"/>
                                      <w:sz w:val="56"/>
                                    </w:rPr>
                                    <w:alias w:val="부제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6369">
                                      <w:rPr>
                                        <w:rFonts w:eastAsia="굴림"/>
                                        <w:sz w:val="56"/>
                                      </w:rPr>
                                      <w:t xml:space="preserve">win api </w:t>
                                    </w:r>
                                    <w:r w:rsidR="00666369">
                                      <w:rPr>
                                        <w:rFonts w:eastAsia="굴림"/>
                                        <w:sz w:val="56"/>
                                        <w:lang w:eastAsia="ko-KR"/>
                                      </w:rPr>
                                      <w:t>project</w:t>
                                    </w:r>
                                  </w:sdtContent>
                                </w:sdt>
                                <w:r w:rsidR="00A57D45">
                                  <w:rPr>
                                    <w:rFonts w:eastAsia="굴림"/>
                                    <w:sz w:val="56"/>
                                  </w:rPr>
                                  <w:t xml:space="preserve"> </w:t>
                                </w:r>
                                <w:r w:rsidR="00A57D45" w:rsidRPr="00A57D45">
                                  <w:rPr>
                                    <w:rFonts w:ascii="HY견고딕" w:eastAsia="HY견고딕" w:hint="eastAsia"/>
                                    <w:sz w:val="56"/>
                                    <w:lang w:eastAsia="ko-KR"/>
                                  </w:rPr>
                                  <w:t>보고서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7" type="#_x0000_t202" style="position:absolute;margin-left:0;margin-top:368.25pt;width:457.85pt;height:69.8pt;z-index:251673088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Fjug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" filled="f" stroked="f">
                    <v:textbox>
                      <w:txbxContent>
                        <w:p w:rsidR="006D3942" w:rsidRPr="00442269" w:rsidRDefault="007C761B">
                          <w:pPr>
                            <w:pStyle w:val="a4"/>
                            <w:rPr>
                              <w:rFonts w:eastAsia="굴림" w:hint="eastAsia"/>
                              <w:sz w:val="56"/>
                              <w:lang w:eastAsia="ko-KR"/>
                            </w:rPr>
                          </w:pPr>
                          <w:sdt>
                            <w:sdtPr>
                              <w:rPr>
                                <w:rFonts w:eastAsia="굴림"/>
                                <w:sz w:val="56"/>
                              </w:rPr>
                              <w:alias w:val="부제"/>
                              <w:tag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6369">
                                <w:rPr>
                                  <w:rFonts w:eastAsia="굴림"/>
                                  <w:sz w:val="56"/>
                                </w:rPr>
                                <w:t xml:space="preserve">win api </w:t>
                              </w:r>
                              <w:r w:rsidR="00666369">
                                <w:rPr>
                                  <w:rFonts w:eastAsia="굴림"/>
                                  <w:sz w:val="56"/>
                                  <w:lang w:eastAsia="ko-KR"/>
                                </w:rPr>
                                <w:t>project</w:t>
                              </w:r>
                            </w:sdtContent>
                          </w:sdt>
                          <w:r w:rsidR="00A57D45">
                            <w:rPr>
                              <w:rFonts w:eastAsia="굴림"/>
                              <w:sz w:val="56"/>
                            </w:rPr>
                            <w:t xml:space="preserve"> </w:t>
                          </w:r>
                          <w:r w:rsidR="00A57D45" w:rsidRPr="00A57D45">
                            <w:rPr>
                              <w:rFonts w:ascii="HY견고딕" w:eastAsia="HY견고딕" w:hint="eastAsia"/>
                              <w:sz w:val="56"/>
                              <w:lang w:eastAsia="ko-KR"/>
                            </w:rPr>
                            <w:t>보고서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723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5608955</wp:posOffset>
                    </wp:positionV>
                    <wp:extent cx="6061075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3942" w:rsidRDefault="007C761B">
                                <w:pPr>
                                  <w:pStyle w:val="a5"/>
                                </w:pPr>
                                <w:sdt>
                                  <w:sdtPr>
                                    <w:alias w:val="부제"/>
                                    <w:tag w:val="Subtitle"/>
                                    <w:id w:val="1122268177"/>
                                    <w:placeholder>
                                      <w:docPart w:val="FC9E833346354AFA812B25A1D41A98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6369">
                                      <w:t>satellite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28" type="#_x0000_t202" style="position:absolute;margin-left:0;margin-top:441.65pt;width:477.25pt;height:44.6pt;z-index:25172326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" filled="f" stroked="f">
                    <v:textbox>
                      <w:txbxContent>
                        <w:p w:rsidR="006D3942" w:rsidRDefault="007C761B">
                          <w:pPr>
                            <w:pStyle w:val="a5"/>
                          </w:pPr>
                          <w:sdt>
                            <w:sdtPr>
                              <w:alias w:val="부제"/>
                              <w:tag w:val="Subtitle"/>
                              <w:id w:val="1122268177"/>
                              <w:placeholder>
                                <w:docPart w:val="FC9E833346354AFA812B25A1D41A98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66369">
                                <w:t>satellite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1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487F33F" id="Rectangle 9" o:spid="_x0000_s1026" style="position:absolute;left:0;text-align:left;margin-left:0;margin-top:0;width:9.75pt;height:238.55pt;z-index:25167616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51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386CA85" id="Rectangle 8" o:spid="_x0000_s1026" style="position:absolute;left:0;text-align:left;margin-left:0;margin-top:0;width:9.75pt;height:532.1pt;z-index:251675136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3A8592F" id="Rectangle 4" o:spid="_x0000_s1026" style="position:absolute;left:0;text-align:left;margin-left:0;margin-top:0;width:520pt;height:768.85pt;z-index:2516741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1A63C7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EBDF021CA0554A609E011A72C048AF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D3942" w:rsidRDefault="00666369">
          <w:pPr>
            <w:pStyle w:val="a4"/>
            <w:rPr>
              <w:lang w:eastAsia="ko-KR"/>
            </w:rPr>
          </w:pPr>
          <w:r>
            <w:t>win api project</w:t>
          </w:r>
        </w:p>
      </w:sdtContent>
    </w:sdt>
    <w:p w:rsidR="006D3942" w:rsidRDefault="007C761B">
      <w:pPr>
        <w:pStyle w:val="a5"/>
        <w:rPr>
          <w:lang w:eastAsia="ko-KR"/>
        </w:rPr>
      </w:pPr>
      <w:sdt>
        <w:sdtPr>
          <w:id w:val="1161806749"/>
          <w:placeholder>
            <w:docPart w:val="4DC16AF79E5A4B7E8EC99F649A95E0E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66369">
            <w:t>satellite</w:t>
          </w:r>
        </w:sdtContent>
      </w:sdt>
      <w:r w:rsidR="001A63C7">
        <w:rPr>
          <w:lang w:eastAsia="ko-KR"/>
        </w:rPr>
        <w:t xml:space="preserve"> </w:t>
      </w:r>
    </w:p>
    <w:p w:rsidR="006D3942" w:rsidRDefault="00666369" w:rsidP="00666369">
      <w:pPr>
        <w:pStyle w:val="1"/>
        <w:rPr>
          <w:rStyle w:val="1Char"/>
          <w:rFonts w:ascii="맑은 고딕" w:eastAsia="맑은 고딕" w:hAnsi="맑은 고딕" w:cs="맑은 고딕"/>
          <w:b/>
          <w:bCs/>
          <w:caps/>
        </w:rPr>
      </w:pPr>
      <w:proofErr w:type="spellStart"/>
      <w:r w:rsidRPr="00666369">
        <w:rPr>
          <w:rStyle w:val="1Char"/>
          <w:rFonts w:ascii="맑은 고딕" w:eastAsia="맑은 고딕" w:hAnsi="맑은 고딕" w:cs="맑은 고딕" w:hint="eastAsia"/>
          <w:b/>
          <w:bCs/>
          <w:caps/>
        </w:rPr>
        <w:t>게임</w:t>
      </w:r>
      <w:proofErr w:type="spellEnd"/>
      <w:r w:rsidRPr="00666369">
        <w:rPr>
          <w:rStyle w:val="1Char"/>
          <w:rFonts w:hint="eastAsia"/>
          <w:b/>
          <w:bCs/>
          <w:caps/>
        </w:rPr>
        <w:t xml:space="preserve"> </w:t>
      </w:r>
      <w:proofErr w:type="spellStart"/>
      <w:r w:rsidRPr="00666369">
        <w:rPr>
          <w:rStyle w:val="1Char"/>
          <w:rFonts w:ascii="맑은 고딕" w:eastAsia="맑은 고딕" w:hAnsi="맑은 고딕" w:cs="맑은 고딕" w:hint="eastAsia"/>
          <w:b/>
          <w:bCs/>
          <w:caps/>
        </w:rPr>
        <w:t>소개</w:t>
      </w:r>
      <w:proofErr w:type="spellEnd"/>
    </w:p>
    <w:p w:rsidR="00A57D45" w:rsidRDefault="00A57D45" w:rsidP="00A57D45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게임 이름</w:t>
      </w:r>
      <w:r>
        <w:rPr>
          <w:rFonts w:ascii="맑은 고딕" w:eastAsia="맑은 고딕" w:hAnsi="맑은 고딕" w:cs="맑은 고딕"/>
          <w:lang w:eastAsia="ko-KR"/>
        </w:rPr>
        <w:t>: “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>atellite”</w:t>
      </w:r>
    </w:p>
    <w:p w:rsidR="00A57D45" w:rsidRDefault="00A57D45" w:rsidP="00A57D45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장르: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디펜스</w:t>
      </w:r>
    </w:p>
    <w:p w:rsidR="00A57D45" w:rsidRPr="00A57D45" w:rsidRDefault="00A57D45" w:rsidP="00A57D45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최소한의 자원으로 위성으로 위성을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막아내기</w:t>
      </w:r>
      <w:proofErr w:type="spellEnd"/>
    </w:p>
    <w:p w:rsidR="00A57D45" w:rsidRDefault="00666369" w:rsidP="00A57D45">
      <w:pPr>
        <w:pStyle w:val="2"/>
        <w:rPr>
          <w:lang w:eastAsia="ko-KR"/>
        </w:rPr>
      </w:pPr>
      <w:r w:rsidRPr="00666369">
        <w:rPr>
          <w:rFonts w:ascii="맑은 고딕" w:eastAsia="맑은 고딕" w:hAnsi="맑은 고딕" w:cs="맑은 고딕" w:hint="eastAsia"/>
          <w:lang w:eastAsia="ko-KR"/>
        </w:rPr>
        <w:t>소개</w:t>
      </w:r>
      <w:bookmarkStart w:id="0" w:name="_GoBack"/>
      <w:bookmarkEnd w:id="0"/>
    </w:p>
    <w:p w:rsidR="00A57D45" w:rsidRDefault="00666369" w:rsidP="00A57D45">
      <w:pPr>
        <w:pStyle w:val="2"/>
        <w:rPr>
          <w:lang w:eastAsia="ko-KR"/>
        </w:rPr>
      </w:pPr>
      <w:r w:rsidRPr="00666369">
        <w:rPr>
          <w:rFonts w:ascii="맑은 고딕" w:eastAsia="맑은 고딕" w:hAnsi="맑은 고딕" w:cs="맑은 고딕" w:hint="eastAsia"/>
          <w:lang w:eastAsia="ko-KR"/>
        </w:rPr>
        <w:t>특징</w:t>
      </w:r>
    </w:p>
    <w:p w:rsidR="00A57D45" w:rsidRDefault="00666369" w:rsidP="00A57D45">
      <w:pPr>
        <w:pStyle w:val="2"/>
        <w:rPr>
          <w:lang w:eastAsia="ko-KR"/>
        </w:rPr>
      </w:pPr>
      <w:r w:rsidRPr="00666369">
        <w:rPr>
          <w:rFonts w:ascii="맑은 고딕" w:eastAsia="맑은 고딕" w:hAnsi="맑은 고딕" w:cs="맑은 고딕" w:hint="eastAsia"/>
          <w:lang w:eastAsia="ko-KR"/>
        </w:rPr>
        <w:t>실행</w:t>
      </w:r>
      <w:r w:rsidRPr="00666369">
        <w:rPr>
          <w:lang w:eastAsia="ko-KR"/>
        </w:rPr>
        <w:t xml:space="preserve"> </w:t>
      </w:r>
      <w:r w:rsidRPr="00666369">
        <w:rPr>
          <w:rFonts w:ascii="맑은 고딕" w:eastAsia="맑은 고딕" w:hAnsi="맑은 고딕" w:cs="맑은 고딕" w:hint="eastAsia"/>
          <w:lang w:eastAsia="ko-KR"/>
        </w:rPr>
        <w:t>방법</w:t>
      </w:r>
    </w:p>
    <w:p w:rsidR="00A57D45" w:rsidRDefault="00666369" w:rsidP="00A57D45">
      <w:pPr>
        <w:pStyle w:val="2"/>
        <w:rPr>
          <w:rFonts w:ascii="맑은 고딕" w:eastAsia="맑은 고딕" w:hAnsi="맑은 고딕" w:cs="맑은 고딕"/>
          <w:lang w:eastAsia="ko-KR"/>
        </w:rPr>
      </w:pPr>
      <w:proofErr w:type="spellStart"/>
      <w:r w:rsidRPr="00666369">
        <w:rPr>
          <w:rFonts w:ascii="맑은 고딕" w:eastAsia="맑은 고딕" w:hAnsi="맑은 고딕" w:cs="맑은 고딕" w:hint="eastAsia"/>
          <w:lang w:eastAsia="ko-KR"/>
        </w:rPr>
        <w:t>필요핚</w:t>
      </w:r>
      <w:proofErr w:type="spellEnd"/>
      <w:r w:rsidRPr="00666369">
        <w:rPr>
          <w:lang w:eastAsia="ko-KR"/>
        </w:rPr>
        <w:t xml:space="preserve"> </w:t>
      </w:r>
      <w:r w:rsidRPr="00666369">
        <w:rPr>
          <w:rFonts w:ascii="맑은 고딕" w:eastAsia="맑은 고딕" w:hAnsi="맑은 고딕" w:cs="맑은 고딕" w:hint="eastAsia"/>
          <w:lang w:eastAsia="ko-KR"/>
        </w:rPr>
        <w:t>라이브러리</w:t>
      </w:r>
    </w:p>
    <w:p w:rsidR="00A57D45" w:rsidRPr="00A57D45" w:rsidRDefault="00A57D45" w:rsidP="00A57D45">
      <w:pPr>
        <w:pStyle w:val="2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스크린샷</w:t>
      </w:r>
    </w:p>
    <w:p w:rsidR="00666369" w:rsidRDefault="00666369">
      <w:pPr>
        <w:rPr>
          <w:rFonts w:ascii="맑은 고딕" w:eastAsia="맑은 고딕" w:hAnsi="맑은 고딕" w:cs="맑은 고딕"/>
          <w:lang w:eastAsia="ko-KR"/>
        </w:rPr>
      </w:pPr>
      <w:r w:rsidRPr="00666369">
        <w:rPr>
          <w:rFonts w:ascii="맑은 고딕" w:eastAsia="맑은 고딕" w:hAnsi="맑은 고딕" w:cs="맑은 고딕"/>
          <w:lang w:eastAsia="ko-KR"/>
        </w:rPr>
        <w:t xml:space="preserve"> </w:t>
      </w:r>
      <w:r w:rsidRPr="00666369">
        <w:rPr>
          <w:rFonts w:ascii="맑은 고딕" w:eastAsia="맑은 고딕" w:hAnsi="맑은 고딕" w:cs="맑은 고딕" w:hint="eastAsia"/>
          <w:lang w:eastAsia="ko-KR"/>
        </w:rPr>
        <w:t>명시</w:t>
      </w:r>
      <w:r w:rsidRPr="00666369">
        <w:rPr>
          <w:rFonts w:ascii="맑은 고딕" w:eastAsia="맑은 고딕" w:hAnsi="맑은 고딕" w:cs="맑은 고딕"/>
          <w:lang w:eastAsia="ko-KR"/>
        </w:rPr>
        <w:t xml:space="preserve">, </w:t>
      </w:r>
      <w:proofErr w:type="spellStart"/>
      <w:r w:rsidRPr="00666369">
        <w:rPr>
          <w:rFonts w:ascii="맑은 고딕" w:eastAsia="맑은 고딕" w:hAnsi="맑은 고딕" w:cs="맑은 고딕" w:hint="eastAsia"/>
          <w:lang w:eastAsia="ko-KR"/>
        </w:rPr>
        <w:t>구현핚</w:t>
      </w:r>
      <w:proofErr w:type="spellEnd"/>
      <w:r w:rsidRPr="00666369">
        <w:rPr>
          <w:rFonts w:ascii="맑은 고딕" w:eastAsia="맑은 고딕" w:hAnsi="맑은 고딕" w:cs="맑은 고딕"/>
          <w:lang w:eastAsia="ko-KR"/>
        </w:rPr>
        <w:t xml:space="preserve"> </w:t>
      </w:r>
      <w:r w:rsidRPr="00666369">
        <w:rPr>
          <w:rFonts w:ascii="맑은 고딕" w:eastAsia="맑은 고딕" w:hAnsi="맑은 고딕" w:cs="맑은 고딕" w:hint="eastAsia"/>
          <w:lang w:eastAsia="ko-KR"/>
        </w:rPr>
        <w:t>기술</w:t>
      </w:r>
      <w:r w:rsidRPr="00666369">
        <w:rPr>
          <w:rFonts w:ascii="맑은 고딕" w:eastAsia="맑은 고딕" w:hAnsi="맑은 고딕" w:cs="맑은 고딕"/>
          <w:lang w:eastAsia="ko-KR"/>
        </w:rPr>
        <w:t xml:space="preserve">, </w:t>
      </w:r>
      <w:proofErr w:type="spellStart"/>
      <w:r w:rsidRPr="00666369">
        <w:rPr>
          <w:rFonts w:ascii="맑은 고딕" w:eastAsia="맑은 고딕" w:hAnsi="맑은 고딕" w:cs="맑은 고딕" w:hint="eastAsia"/>
          <w:lang w:eastAsia="ko-KR"/>
        </w:rPr>
        <w:t>스크</w:t>
      </w:r>
      <w:proofErr w:type="spellEnd"/>
      <w:r w:rsidRPr="00666369">
        <w:rPr>
          <w:rFonts w:ascii="맑은 고딕" w:eastAsia="맑은 고딕" w:hAnsi="맑은 고딕" w:cs="맑은 고딕"/>
          <w:lang w:eastAsia="ko-KR"/>
        </w:rPr>
        <w:t xml:space="preserve"> </w:t>
      </w:r>
      <w:r w:rsidRPr="00666369">
        <w:rPr>
          <w:rFonts w:ascii="맑은 고딕" w:eastAsia="맑은 고딕" w:hAnsi="맑은 고딕" w:cs="맑은 고딕" w:hint="eastAsia"/>
          <w:lang w:eastAsia="ko-KR"/>
        </w:rPr>
        <w:t>린</w:t>
      </w:r>
      <w:r w:rsidRPr="00666369">
        <w:rPr>
          <w:rFonts w:ascii="맑은 고딕" w:eastAsia="맑은 고딕" w:hAnsi="맑은 고딕" w:cs="맑은 고딕"/>
          <w:lang w:eastAsia="ko-KR"/>
        </w:rPr>
        <w:t xml:space="preserve"> </w:t>
      </w:r>
      <w:r w:rsidRPr="00666369">
        <w:rPr>
          <w:rFonts w:ascii="맑은 고딕" w:eastAsia="맑은 고딕" w:hAnsi="맑은 고딕" w:cs="맑은 고딕" w:hint="eastAsia"/>
          <w:lang w:eastAsia="ko-KR"/>
        </w:rPr>
        <w:t>샷</w:t>
      </w:r>
      <w:r w:rsidRPr="00666369">
        <w:rPr>
          <w:rFonts w:ascii="맑은 고딕" w:eastAsia="맑은 고딕" w:hAnsi="맑은 고딕" w:cs="맑은 고딕"/>
          <w:lang w:eastAsia="ko-KR"/>
        </w:rPr>
        <w:t xml:space="preserve">, </w:t>
      </w:r>
      <w:r w:rsidRPr="00666369">
        <w:rPr>
          <w:rFonts w:ascii="맑은 고딕" w:eastAsia="맑은 고딕" w:hAnsi="맑은 고딕" w:cs="맑은 고딕" w:hint="eastAsia"/>
          <w:lang w:eastAsia="ko-KR"/>
        </w:rPr>
        <w:t>팀원</w:t>
      </w:r>
      <w:r w:rsidRPr="00666369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Pr="00666369">
        <w:rPr>
          <w:rFonts w:ascii="맑은 고딕" w:eastAsia="맑은 고딕" w:hAnsi="맑은 고딕" w:cs="맑은 고딕" w:hint="eastAsia"/>
          <w:lang w:eastAsia="ko-KR"/>
        </w:rPr>
        <w:t>역핛</w:t>
      </w:r>
      <w:proofErr w:type="spellEnd"/>
      <w:r w:rsidRPr="00666369">
        <w:rPr>
          <w:rFonts w:ascii="맑은 고딕" w:eastAsia="맑은 고딕" w:hAnsi="맑은 고딕" w:cs="맑은 고딕"/>
          <w:lang w:eastAsia="ko-KR"/>
        </w:rPr>
        <w:t xml:space="preserve">, </w:t>
      </w:r>
      <w:r w:rsidRPr="00666369">
        <w:rPr>
          <w:rFonts w:ascii="맑은 고딕" w:eastAsia="맑은 고딕" w:hAnsi="맑은 고딕" w:cs="맑은 고딕" w:hint="eastAsia"/>
          <w:lang w:eastAsia="ko-KR"/>
        </w:rPr>
        <w:t>제작</w:t>
      </w:r>
      <w:r w:rsidRPr="00666369">
        <w:rPr>
          <w:rFonts w:ascii="맑은 고딕" w:eastAsia="맑은 고딕" w:hAnsi="맑은 고딕" w:cs="맑은 고딕"/>
          <w:lang w:eastAsia="ko-KR"/>
        </w:rPr>
        <w:t xml:space="preserve"> </w:t>
      </w:r>
      <w:r w:rsidRPr="00666369">
        <w:rPr>
          <w:rFonts w:ascii="맑은 고딕" w:eastAsia="맑은 고딕" w:hAnsi="맑은 고딕" w:cs="맑은 고딕" w:hint="eastAsia"/>
          <w:lang w:eastAsia="ko-KR"/>
        </w:rPr>
        <w:t>후기</w:t>
      </w:r>
      <w:r w:rsidRPr="00666369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ㄹㄹㄹㄹㄹㄹㄹㄹㄹㄹㄹㄹㄹㄹㄹㄹㄹㄹㄹㄹㄹㄹㄹㄹㄹㄹㄹ</w:t>
      </w:r>
      <w:proofErr w:type="spellEnd"/>
    </w:p>
    <w:p w:rsidR="00666369" w:rsidRDefault="00666369" w:rsidP="00666369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</w:t>
      </w:r>
    </w:p>
    <w:p w:rsidR="00666369" w:rsidRDefault="00666369">
      <w:pPr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ㄹㄹㄹㄹ</w:t>
      </w:r>
      <w:proofErr w:type="spellEnd"/>
    </w:p>
    <w:p w:rsidR="00A57D45" w:rsidRDefault="00A57D45" w:rsidP="00A57D45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기술</w:t>
      </w:r>
    </w:p>
    <w:p w:rsidR="00A57D45" w:rsidRPr="00A57D45" w:rsidRDefault="00A57D45">
      <w:pPr>
        <w:rPr>
          <w:rFonts w:ascii="맑은 고딕" w:eastAsia="맑은 고딕" w:hAnsi="맑은 고딕" w:cs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ㄹㄹㄹㄹㄹ</w:t>
      </w:r>
      <w:proofErr w:type="spellEnd"/>
    </w:p>
    <w:p w:rsidR="00666369" w:rsidRDefault="00666369" w:rsidP="00666369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후기</w:t>
      </w:r>
    </w:p>
    <w:p w:rsidR="00101069" w:rsidRDefault="00666369">
      <w:pPr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ㄹㄹㄹㄹ</w:t>
      </w:r>
      <w:proofErr w:type="spellEnd"/>
    </w:p>
    <w:sectPr w:rsidR="00101069" w:rsidSect="00442269">
      <w:footerReference w:type="default" r:id="rId8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61B" w:rsidRDefault="007C761B">
      <w:pPr>
        <w:spacing w:after="0" w:line="240" w:lineRule="auto"/>
      </w:pPr>
      <w:r>
        <w:separator/>
      </w:r>
    </w:p>
  </w:endnote>
  <w:endnote w:type="continuationSeparator" w:id="0">
    <w:p w:rsidR="007C761B" w:rsidRDefault="007C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942" w:rsidRDefault="00E96E89">
    <w:pPr>
      <w:pStyle w:val="af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3942" w:rsidRDefault="006D3942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D3942" w:rsidRDefault="006D3942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3942" w:rsidRDefault="008C76B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1A63C7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A57D45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D3942" w:rsidRDefault="008C76B4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1A63C7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A57D45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EF1A79F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EC490A3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5D1AF7E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61B" w:rsidRDefault="007C761B">
      <w:pPr>
        <w:spacing w:after="0" w:line="240" w:lineRule="auto"/>
      </w:pPr>
      <w:r>
        <w:separator/>
      </w:r>
    </w:p>
  </w:footnote>
  <w:footnote w:type="continuationSeparator" w:id="0">
    <w:p w:rsidR="007C761B" w:rsidRDefault="007C7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A"/>
    <w:rsid w:val="00101069"/>
    <w:rsid w:val="001A63C7"/>
    <w:rsid w:val="00442269"/>
    <w:rsid w:val="00666369"/>
    <w:rsid w:val="006D3942"/>
    <w:rsid w:val="007C761B"/>
    <w:rsid w:val="008C76B4"/>
    <w:rsid w:val="009E54B5"/>
    <w:rsid w:val="00A12C7E"/>
    <w:rsid w:val="00A57D45"/>
    <w:rsid w:val="00B640D5"/>
    <w:rsid w:val="00CE1E1A"/>
    <w:rsid w:val="00E9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E1DF5"/>
  <w15:docId w15:val="{0195C3BD-E70F-4262-B732-61913C81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A57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3D3D3D" w:themeColor="accent1" w:themeShade="80"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D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7A7A7A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7D45"/>
    <w:rPr>
      <w:rFonts w:asciiTheme="majorHAnsi" w:eastAsiaTheme="majorEastAsia" w:hAnsiTheme="majorHAnsi" w:cstheme="majorBidi"/>
      <w:b/>
      <w:bCs/>
      <w:caps/>
      <w:color w:val="3D3D3D" w:themeColor="accent1" w:themeShade="80"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A57D45"/>
    <w:rPr>
      <w:rFonts w:asciiTheme="majorHAnsi" w:eastAsiaTheme="majorEastAsia" w:hAnsiTheme="majorHAnsi" w:cstheme="majorBidi"/>
      <w:bCs/>
      <w:color w:val="7A7A7A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9569;&#51452;&#55148;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DF021CA0554A609E011A72C048AF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8E5CA2-ABA4-4934-8872-F3D576E04B46}"/>
      </w:docPartPr>
      <w:docPartBody>
        <w:p w:rsidR="00000000" w:rsidRDefault="00B97DF0">
          <w:pPr>
            <w:pStyle w:val="EBDF021CA0554A609E011A72C048AF6C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4DC16AF79E5A4B7E8EC99F649A95E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073E60-DEA0-49D2-B934-55B191C59639}"/>
      </w:docPartPr>
      <w:docPartBody>
        <w:p w:rsidR="00000000" w:rsidRDefault="00B97DF0">
          <w:pPr>
            <w:pStyle w:val="4DC16AF79E5A4B7E8EC99F649A95E0EA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F0"/>
    <w:rsid w:val="00B9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DF021CA0554A609E011A72C048AF6C">
    <w:name w:val="EBDF021CA0554A609E011A72C048AF6C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4DC16AF79E5A4B7E8EC99F649A95E0EA">
    <w:name w:val="4DC16AF79E5A4B7E8EC99F649A95E0EA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4472C4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C3463EC0D3904CE7AE74FE0ECC3995F0">
    <w:name w:val="C3463EC0D3904CE7AE74FE0ECC3995F0"/>
    <w:pPr>
      <w:widowControl w:val="0"/>
      <w:wordWrap w:val="0"/>
      <w:autoSpaceDE w:val="0"/>
      <w:autoSpaceDN w:val="0"/>
    </w:pPr>
  </w:style>
  <w:style w:type="paragraph" w:customStyle="1" w:styleId="FC9E833346354AFA812B25A1D41A98EF">
    <w:name w:val="FC9E833346354AFA812B25A1D41A98E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39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제목 2</vt:lpstr>
      <vt:lpstr>        Heading 3</vt:lpstr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 api project</dc:title>
  <dc:subject>satellite</dc:subject>
  <dc:creator>송주희</dc:creator>
  <cp:keywords/>
  <cp:lastModifiedBy>송주희</cp:lastModifiedBy>
  <cp:revision>1</cp:revision>
  <dcterms:created xsi:type="dcterms:W3CDTF">2017-06-19T09:07:00Z</dcterms:created>
  <dcterms:modified xsi:type="dcterms:W3CDTF">2017-06-19T09:46:00Z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