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EF533B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CB67B0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CB67B0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CB67B0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EF533B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CB67B0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CB67B0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CB67B0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EF533B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EF533B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6D6AFD96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242852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5E546826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5F4EEDA2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F83A22">
      <w:pPr>
        <w:pStyle w:val="1"/>
        <w:numPr>
          <w:ilvl w:val="0"/>
          <w:numId w:val="6"/>
        </w:numPr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 w:rsidR="00637672">
        <w:rPr>
          <w:rFonts w:ascii="맑은 고딕" w:eastAsia="맑은 고딕" w:hAnsi="맑은 고딕" w:cs="맑은 고딕" w:hint="eastAsia"/>
          <w:lang w:eastAsia="ko-KR"/>
        </w:rPr>
        <w:t>명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Default="006B15C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C729CE" w:rsidRPr="00A57D45" w:rsidRDefault="00C729CE" w:rsidP="00A57D45">
      <w:pPr>
        <w:rPr>
          <w:lang w:eastAsia="ko-KR"/>
        </w:rPr>
      </w:pP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</w:t>
      </w:r>
      <w:r w:rsidR="008D5783">
        <w:rPr>
          <w:rFonts w:ascii="맑은 고딕" w:eastAsia="맑은 고딕" w:hAnsi="맑은 고딕" w:cs="맑은 고딕" w:hint="eastAsia"/>
          <w:lang w:eastAsia="ko-KR"/>
        </w:rPr>
        <w:t xml:space="preserve">오브젝트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160F35">
      <w:pPr>
        <w:ind w:firstLine="720"/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F35" w:rsidRPr="00160F35" w:rsidRDefault="00917E95" w:rsidP="00160F35">
      <w:pPr>
        <w:ind w:firstLine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종료</w:t>
      </w:r>
      <w:r w:rsidR="00637672">
        <w:rPr>
          <w:rFonts w:eastAsia="돋움" w:hint="eastAsia"/>
          <w:lang w:eastAsia="ko-KR"/>
        </w:rPr>
        <w:t>된</w:t>
      </w:r>
      <w:r>
        <w:rPr>
          <w:rFonts w:eastAsia="돋움" w:hint="eastAsia"/>
          <w:lang w:eastAsia="ko-KR"/>
        </w:rPr>
        <w:t>다</w:t>
      </w:r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160F35" w:rsidRPr="00160F35" w:rsidRDefault="00160F3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72" w:rsidRDefault="00785E2B" w:rsidP="00160F35">
      <w:pPr>
        <w:ind w:firstLine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</w:t>
      </w:r>
      <w:r w:rsidR="00637672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r w:rsidR="00637672">
        <w:rPr>
          <w:rFonts w:eastAsia="돋움" w:hint="eastAsia"/>
          <w:lang w:eastAsia="ko-KR"/>
        </w:rPr>
        <w:t>깎</w:t>
      </w:r>
      <w:r>
        <w:rPr>
          <w:rFonts w:eastAsia="돋움" w:hint="eastAsia"/>
          <w:lang w:eastAsia="ko-KR"/>
        </w:rPr>
        <w:t>는다</w:t>
      </w:r>
      <w:r>
        <w:rPr>
          <w:rFonts w:eastAsia="돋움" w:hint="eastAsia"/>
          <w:lang w:eastAsia="ko-KR"/>
        </w:rPr>
        <w:t>.</w:t>
      </w:r>
    </w:p>
    <w:p w:rsidR="00785E2B" w:rsidRDefault="00785E2B" w:rsidP="00160F35">
      <w:pPr>
        <w:ind w:firstLine="720"/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HP </w:t>
      </w:r>
      <w:r>
        <w:rPr>
          <w:rFonts w:eastAsia="돋움" w:hint="eastAsia"/>
          <w:lang w:eastAsia="ko-KR"/>
        </w:rPr>
        <w:t>소진</w:t>
      </w:r>
      <w:r w:rsidR="00637672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160F35">
      <w:pPr>
        <w:pStyle w:val="5"/>
        <w:ind w:left="720"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160F35">
      <w:pPr>
        <w:ind w:left="720"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637672" w:rsidRDefault="00637672" w:rsidP="00637672">
      <w:pPr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플레이어와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가장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가까운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궤도가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레벨</w:t>
      </w:r>
      <w:r w:rsidR="00C24602">
        <w:rPr>
          <w:rFonts w:eastAsia="돋움" w:hint="eastAsia"/>
          <w:lang w:eastAsia="ko-KR"/>
        </w:rPr>
        <w:t xml:space="preserve"> 1</w:t>
      </w:r>
      <w:r w:rsidR="00C24602">
        <w:rPr>
          <w:rFonts w:eastAsia="돋움" w:hint="eastAsia"/>
          <w:lang w:eastAsia="ko-KR"/>
        </w:rPr>
        <w:t>이며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게임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시작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시</w:t>
      </w:r>
      <w:r w:rsidR="00C24602">
        <w:rPr>
          <w:rFonts w:eastAsia="돋움" w:hint="eastAsia"/>
          <w:lang w:eastAsia="ko-KR"/>
        </w:rPr>
        <w:t xml:space="preserve"> 1</w:t>
      </w:r>
      <w:r w:rsidR="00C24602">
        <w:rPr>
          <w:rFonts w:eastAsia="돋움" w:hint="eastAsia"/>
          <w:lang w:eastAsia="ko-KR"/>
        </w:rPr>
        <w:t>레벨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궤도가</w:t>
      </w:r>
      <w:r w:rsidR="00C24602">
        <w:rPr>
          <w:rFonts w:eastAsia="돋움" w:hint="eastAsia"/>
          <w:lang w:eastAsia="ko-KR"/>
        </w:rPr>
        <w:t xml:space="preserve"> </w:t>
      </w:r>
      <w:r w:rsidR="00C24602">
        <w:rPr>
          <w:rFonts w:eastAsia="돋움" w:hint="eastAsia"/>
          <w:lang w:eastAsia="ko-KR"/>
        </w:rPr>
        <w:t>제공되고</w:t>
      </w:r>
    </w:p>
    <w:p w:rsidR="00C24602" w:rsidRDefault="00917E95" w:rsidP="00637672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최대</w:t>
      </w:r>
      <w:r>
        <w:rPr>
          <w:rFonts w:eastAsia="돋움" w:hint="eastAsia"/>
          <w:lang w:eastAsia="ko-KR"/>
        </w:rPr>
        <w:t xml:space="preserve"> 4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까지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추가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가능</w:t>
      </w:r>
      <w:r w:rsidR="00C24602"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r w:rsidR="00792EFD">
        <w:rPr>
          <w:rFonts w:eastAsia="돋움" w:hint="eastAsia"/>
          <w:lang w:eastAsia="ko-KR"/>
        </w:rPr>
        <w:t>추가시</w:t>
      </w:r>
      <w:r w:rsidR="00792EFD">
        <w:rPr>
          <w:rFonts w:eastAsia="돋움" w:hint="eastAsia"/>
          <w:lang w:eastAsia="ko-KR"/>
        </w:rPr>
        <w:t xml:space="preserve"> </w:t>
      </w:r>
      <w:r w:rsidR="00792EFD">
        <w:rPr>
          <w:rFonts w:eastAsia="돋움" w:hint="eastAsia"/>
          <w:lang w:eastAsia="ko-KR"/>
        </w:rPr>
        <w:t>자원</w:t>
      </w:r>
      <w:r w:rsidR="00792EFD">
        <w:rPr>
          <w:rFonts w:eastAsia="돋움" w:hint="eastAsia"/>
          <w:lang w:eastAsia="ko-KR"/>
        </w:rPr>
        <w:t xml:space="preserve"> 1000 </w:t>
      </w:r>
      <w:r w:rsidR="00792EFD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637672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Cs/>
          <w:i/>
          <w:iCs/>
          <w:color w:val="4A66AC" w:themeColor="accent1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055A5" w:rsidRPr="006055A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E4549E">
        <w:rPr>
          <w:rFonts w:eastAsia="돋움" w:hint="eastAsia"/>
          <w:lang w:eastAsia="ko-KR"/>
        </w:rPr>
        <w:t>부딪</w:t>
      </w:r>
      <w:r w:rsidR="00345F3F">
        <w:rPr>
          <w:rFonts w:eastAsia="돋움" w:hint="eastAsia"/>
          <w:lang w:eastAsia="ko-KR"/>
        </w:rPr>
        <w:t>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 w:rsidR="00F95E9E">
        <w:rPr>
          <w:rFonts w:eastAsia="돋움"/>
          <w:lang w:eastAsia="ko-KR"/>
        </w:rPr>
        <w:t>03</w:t>
      </w:r>
      <w:r>
        <w:rPr>
          <w:rFonts w:eastAsia="돋움"/>
          <w:lang w:eastAsia="ko-KR"/>
        </w:rPr>
        <w:t>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유도탄을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DA4FFB">
        <w:rPr>
          <w:rFonts w:eastAsia="돋움" w:hint="eastAsia"/>
          <w:lang w:eastAsia="ko-KR"/>
        </w:rPr>
        <w:t>.</w:t>
      </w:r>
    </w:p>
    <w:p w:rsidR="00C729CE" w:rsidRPr="00D845BB" w:rsidRDefault="00C729CE" w:rsidP="00616A38">
      <w:pPr>
        <w:ind w:left="720"/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ED170F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메인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메뉴에서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시작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버튼을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누르면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진행된다</w:t>
      </w:r>
      <w:r w:rsidR="00C954E8"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 w:rsidR="00792EFD">
        <w:rPr>
          <w:rFonts w:eastAsia="돋움" w:hint="eastAsia"/>
          <w:lang w:eastAsia="ko-KR"/>
        </w:rPr>
        <w:t>을</w:t>
      </w:r>
      <w:r w:rsidR="00792EFD">
        <w:rPr>
          <w:rFonts w:eastAsia="돋움" w:hint="eastAsia"/>
          <w:lang w:eastAsia="ko-KR"/>
        </w:rPr>
        <w:t xml:space="preserve"> </w:t>
      </w:r>
      <w:r w:rsidR="00792EFD">
        <w:rPr>
          <w:rFonts w:eastAsia="돋움" w:hint="eastAsia"/>
          <w:lang w:eastAsia="ko-KR"/>
        </w:rPr>
        <w:t>누르면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</w:t>
      </w:r>
      <w:r w:rsidR="00792EFD">
        <w:rPr>
          <w:rFonts w:eastAsia="돋움" w:hint="eastAsia"/>
          <w:lang w:eastAsia="ko-KR"/>
        </w:rPr>
        <w:t>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p w:rsidR="00C729CE" w:rsidRPr="00C729CE" w:rsidRDefault="00C729CE" w:rsidP="00C729CE">
      <w:pPr>
        <w:rPr>
          <w:rFonts w:eastAsia="돋움"/>
          <w:lang w:eastAsia="ko-KR"/>
        </w:rPr>
      </w:pP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8D5783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화면 흔들기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차일드 씬</w:t>
      </w:r>
    </w:p>
    <w:p w:rsidR="00963BAF" w:rsidRPr="00963BAF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차일드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p</w:t>
      </w:r>
      <w:r>
        <w:rPr>
          <w:rFonts w:eastAsia="돋움"/>
          <w:lang w:eastAsia="ko-KR"/>
        </w:rPr>
        <w:t>lgblt</w:t>
      </w:r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그려지지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않고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8D5783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부채꼴 충돌</w:t>
      </w:r>
      <w:r w:rsidR="009A278B"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체크</w:t>
      </w:r>
    </w:p>
    <w:p w:rsidR="00963BAF" w:rsidRPr="00963BAF" w:rsidRDefault="00963BAF" w:rsidP="00963BA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시야각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 w:rsidR="00C729CE">
        <w:rPr>
          <w:rFonts w:eastAsia="돋움" w:hint="eastAsia"/>
          <w:lang w:eastAsia="ko-KR"/>
        </w:rPr>
        <w:t>~</w:t>
      </w:r>
      <w:r>
        <w:rPr>
          <w:rFonts w:eastAsia="돋움"/>
          <w:lang w:eastAsia="ko-KR"/>
        </w:rPr>
        <w:t>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노멀라이징</w:t>
      </w:r>
      <w:r w:rsidR="008D578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r>
        <w:rPr>
          <w:rFonts w:eastAsia="돋움" w:hint="eastAsia"/>
          <w:lang w:eastAsia="ko-KR"/>
        </w:rPr>
        <w:t>아래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8D5783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8D5783" w:rsidRDefault="008D5783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다양한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소리가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섞여서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남</w:t>
      </w:r>
    </w:p>
    <w:p w:rsidR="008D5783" w:rsidRDefault="00324671" w:rsidP="00324671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어썸한 그래픽</w:t>
      </w:r>
    </w:p>
    <w:p w:rsidR="008D5783" w:rsidRPr="00324671" w:rsidRDefault="00324671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게임에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모든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리소스를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및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편집함</w:t>
      </w:r>
      <w:r>
        <w:rPr>
          <w:rFonts w:eastAsia="돋움" w:hint="eastAsia"/>
          <w:lang w:eastAsia="ko-KR"/>
        </w:rPr>
        <w:t>.</w:t>
      </w:r>
    </w:p>
    <w:p w:rsidR="008D5783" w:rsidRPr="00324671" w:rsidRDefault="008D5783" w:rsidP="008D5783">
      <w:pPr>
        <w:rPr>
          <w:rFonts w:eastAsia="돋움"/>
          <w:lang w:eastAsia="ko-KR"/>
        </w:rPr>
      </w:pPr>
    </w:p>
    <w:p w:rsidR="00311A18" w:rsidRPr="008D5783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C729CE" w:rsidRDefault="00324671" w:rsidP="00502CC9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송주희</w:t>
      </w:r>
      <w:r>
        <w:rPr>
          <w:rFonts w:hint="eastAsia"/>
          <w:lang w:eastAsia="ko-KR"/>
        </w:rPr>
        <w:t xml:space="preserve"> </w:t>
      </w:r>
    </w:p>
    <w:p w:rsidR="00CF2F23" w:rsidRDefault="00CF2F23" w:rsidP="00CF2F2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실습과는 달리 해야 할 일을 찾아야 하는 점이 어려웠지만 </w:t>
      </w:r>
      <w:r w:rsidR="009B7400">
        <w:rPr>
          <w:rFonts w:ascii="맑은 고딕" w:eastAsia="맑은 고딕" w:hAnsi="맑은 고딕" w:cs="맑은 고딕" w:hint="eastAsia"/>
          <w:lang w:eastAsia="ko-KR"/>
        </w:rPr>
        <w:t>다양한 리소스들과</w:t>
      </w:r>
      <w:r w:rsidR="009B7400"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순차적으로 제작되어 가는 프로젝트를 보며</w:t>
      </w:r>
      <w:r w:rsidR="009B7400">
        <w:rPr>
          <w:rFonts w:ascii="맑은 고딕" w:eastAsia="맑은 고딕" w:hAnsi="맑은 고딕" w:cs="맑은 고딕" w:hint="eastAsia"/>
          <w:lang w:eastAsia="ko-KR"/>
        </w:rPr>
        <w:t xml:space="preserve"> 재미있게 제작할 수 있었다.</w:t>
      </w:r>
    </w:p>
    <w:p w:rsidR="00963BAF" w:rsidRDefault="00963BAF" w:rsidP="00CF2F23">
      <w:pPr>
        <w:rPr>
          <w:rFonts w:ascii="맑은 고딕" w:eastAsia="맑은 고딕" w:hAnsi="맑은 고딕" w:cs="맑은 고딕"/>
          <w:lang w:eastAsia="ko-KR"/>
        </w:rPr>
      </w:pPr>
    </w:p>
    <w:p w:rsidR="00C729CE" w:rsidRDefault="008D5783" w:rsidP="00C729CE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이세영</w:t>
      </w:r>
    </w:p>
    <w:p w:rsidR="00C729CE" w:rsidRDefault="00DA4FFB" w:rsidP="008D578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만들고 싶은 게임 자유롭게 만들 수 있어서 좋았다.</w:t>
      </w:r>
      <w:bookmarkStart w:id="0" w:name="_GoBack"/>
      <w:bookmarkEnd w:id="0"/>
    </w:p>
    <w:p w:rsidR="00502CC9" w:rsidRDefault="00C729CE" w:rsidP="00502CC9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대학교 입학 후 </w:t>
      </w:r>
      <w:r w:rsidR="00324671">
        <w:rPr>
          <w:rFonts w:ascii="맑은 고딕" w:eastAsia="맑은 고딕" w:hAnsi="맑은 고딕" w:cs="맑은 고딕" w:hint="eastAsia"/>
          <w:lang w:eastAsia="ko-KR"/>
        </w:rPr>
        <w:t xml:space="preserve">첫 </w:t>
      </w:r>
      <w:r>
        <w:rPr>
          <w:rFonts w:ascii="맑은 고딕" w:eastAsia="맑은 고딕" w:hAnsi="맑은 고딕" w:cs="맑은 고딕" w:hint="eastAsia"/>
          <w:lang w:eastAsia="ko-KR"/>
        </w:rPr>
        <w:t>프로젝트여서 걱정했지만 좋은 팀원을 만나서 성공적으로 끝낼 수 있었다.</w:t>
      </w:r>
    </w:p>
    <w:p w:rsidR="008D5783" w:rsidRDefault="008D5783" w:rsidP="008D5783">
      <w:pPr>
        <w:rPr>
          <w:lang w:eastAsia="ko-KR"/>
        </w:rPr>
      </w:pPr>
    </w:p>
    <w:sectPr w:rsidR="008D5783" w:rsidSect="00442269">
      <w:footerReference w:type="default" r:id="rId27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533B" w:rsidRDefault="00EF533B">
      <w:pPr>
        <w:spacing w:after="0" w:line="240" w:lineRule="auto"/>
      </w:pPr>
      <w:r>
        <w:separator/>
      </w:r>
    </w:p>
  </w:endnote>
  <w:endnote w:type="continuationSeparator" w:id="0">
    <w:p w:rsidR="00EF533B" w:rsidRDefault="00EF5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DA4FFB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DA4FFB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8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AF722B1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0001D089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048AE5A2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242852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533B" w:rsidRDefault="00EF533B">
      <w:pPr>
        <w:spacing w:after="0" w:line="240" w:lineRule="auto"/>
      </w:pPr>
      <w:r>
        <w:separator/>
      </w:r>
    </w:p>
  </w:footnote>
  <w:footnote w:type="continuationSeparator" w:id="0">
    <w:p w:rsidR="00EF533B" w:rsidRDefault="00EF53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6C9A"/>
    <w:multiLevelType w:val="hybridMultilevel"/>
    <w:tmpl w:val="301CFB5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3A045F3B"/>
    <w:multiLevelType w:val="hybridMultilevel"/>
    <w:tmpl w:val="F89AB11E"/>
    <w:lvl w:ilvl="0" w:tplc="64B284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A301D30"/>
    <w:multiLevelType w:val="hybridMultilevel"/>
    <w:tmpl w:val="B8761DD4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DC208A5"/>
    <w:multiLevelType w:val="hybridMultilevel"/>
    <w:tmpl w:val="972C1358"/>
    <w:lvl w:ilvl="0" w:tplc="4DF2C74E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8AB0E05"/>
    <w:multiLevelType w:val="hybridMultilevel"/>
    <w:tmpl w:val="02DCFF7A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60F35"/>
    <w:rsid w:val="001A63C7"/>
    <w:rsid w:val="0026321F"/>
    <w:rsid w:val="0027755D"/>
    <w:rsid w:val="00284138"/>
    <w:rsid w:val="00311A18"/>
    <w:rsid w:val="00324671"/>
    <w:rsid w:val="00345F3F"/>
    <w:rsid w:val="003F2E3C"/>
    <w:rsid w:val="004222FA"/>
    <w:rsid w:val="00442269"/>
    <w:rsid w:val="004536EC"/>
    <w:rsid w:val="00480D2E"/>
    <w:rsid w:val="004D5114"/>
    <w:rsid w:val="00501C53"/>
    <w:rsid w:val="00502CC9"/>
    <w:rsid w:val="00582BF1"/>
    <w:rsid w:val="006055A5"/>
    <w:rsid w:val="00616A38"/>
    <w:rsid w:val="00637672"/>
    <w:rsid w:val="00666369"/>
    <w:rsid w:val="006B15C5"/>
    <w:rsid w:val="006D3942"/>
    <w:rsid w:val="006F601D"/>
    <w:rsid w:val="006F7A17"/>
    <w:rsid w:val="00721FC8"/>
    <w:rsid w:val="007534B7"/>
    <w:rsid w:val="00755C07"/>
    <w:rsid w:val="00785E2B"/>
    <w:rsid w:val="00792EFD"/>
    <w:rsid w:val="007C761B"/>
    <w:rsid w:val="008C76B4"/>
    <w:rsid w:val="008D5783"/>
    <w:rsid w:val="00917E95"/>
    <w:rsid w:val="0092031F"/>
    <w:rsid w:val="009225F2"/>
    <w:rsid w:val="009375AF"/>
    <w:rsid w:val="00963BAF"/>
    <w:rsid w:val="009A278B"/>
    <w:rsid w:val="009B003B"/>
    <w:rsid w:val="009B7400"/>
    <w:rsid w:val="009E54B5"/>
    <w:rsid w:val="00A12C7E"/>
    <w:rsid w:val="00A57D45"/>
    <w:rsid w:val="00AE2966"/>
    <w:rsid w:val="00B234B2"/>
    <w:rsid w:val="00B640D5"/>
    <w:rsid w:val="00C24602"/>
    <w:rsid w:val="00C462D5"/>
    <w:rsid w:val="00C5561C"/>
    <w:rsid w:val="00C729CE"/>
    <w:rsid w:val="00C954E8"/>
    <w:rsid w:val="00CB67B0"/>
    <w:rsid w:val="00CE1E1A"/>
    <w:rsid w:val="00CF2F23"/>
    <w:rsid w:val="00D845BB"/>
    <w:rsid w:val="00DA4FFB"/>
    <w:rsid w:val="00E40F16"/>
    <w:rsid w:val="00E4549E"/>
    <w:rsid w:val="00E832E2"/>
    <w:rsid w:val="00E96E89"/>
    <w:rsid w:val="00ED170F"/>
    <w:rsid w:val="00EF533B"/>
    <w:rsid w:val="00F102FA"/>
    <w:rsid w:val="00F254CE"/>
    <w:rsid w:val="00F5366C"/>
    <w:rsid w:val="00F83A22"/>
    <w:rsid w:val="00F95E9E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162A1B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F83A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242852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374C80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242852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83A22"/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242852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374C80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242852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4A66AC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4A66AC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4A66AC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242852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4A66AC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242852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629DD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629DD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253356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920</TotalTime>
  <Pages>9</Pages>
  <Words>246</Words>
  <Characters>1407</Characters>
  <Application>Microsoft Office Word</Application>
  <DocSecurity>0</DocSecurity>
  <Lines>11</Lines>
  <Paragraphs>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Zoe Lee</cp:lastModifiedBy>
  <cp:revision>15</cp:revision>
  <dcterms:created xsi:type="dcterms:W3CDTF">2017-06-19T09:07:00Z</dcterms:created>
  <dcterms:modified xsi:type="dcterms:W3CDTF">2017-06-21T01:02:00Z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